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317" w:lineRule="exact"/>
        <w:ind w:left="110" w:right="-20"/>
        <w:jc w:val="left"/>
        <w:tabs>
          <w:tab w:pos="5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4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  <w:t>Mi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  <w:t>s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u w:val="thick" w:color="1F497D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33"/>
          <w:w w:val="100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  <w:t>e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u w:val="thick" w:color="1F497D"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21"/>
          <w:w w:val="100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0"/>
          <w:u w:val="thick" w:color="1F497D"/>
          <w:position w:val="-1"/>
        </w:rPr>
        <w:t>s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0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24"/>
          <w:u w:val="thick" w:color="1F497D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24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9"/>
          <w:u w:val="thick" w:color="1F497D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  <w:t>u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99"/>
          <w:u w:val="thick" w:color="1F497D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9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9"/>
          <w:u w:val="thick" w:color="1F497D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24"/>
          <w:u w:val="thick" w:color="1F497D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24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9"/>
          <w:u w:val="thick" w:color="1F497D"/>
          <w:position w:val="-1"/>
        </w:rPr>
        <w:t>n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9"/>
          <w:position w:val="-1"/>
        </w:rPr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40" w:lineRule="auto"/>
        <w:ind w:left="110" w:right="1123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37.400002pt;margin-top:53.368587pt;width:523.3pt;height:103.4413pt;mso-position-horizontal-relative:page;mso-position-vertical-relative:paragraph;z-index:-704" type="#_x0000_t75">
            <v:imagedata r:id="rId7" o:title=""/>
          </v:shape>
        </w:pic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upar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ème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compor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annex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spensab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ê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décomposé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aço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étudierons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fonctions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redresser,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filtrer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réguler.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7" w:lineRule="exact"/>
        <w:ind w:left="110" w:right="-20"/>
        <w:jc w:val="left"/>
        <w:tabs>
          <w:tab w:pos="5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5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8"/>
          <w:u w:val="thick" w:color="1F497D"/>
          <w:position w:val="-1"/>
        </w:rPr>
        <w:t>Si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8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2"/>
          <w:w w:val="108"/>
          <w:u w:val="thick" w:color="1F497D"/>
          <w:position w:val="-1"/>
        </w:rPr>
        <w:t>m</w:t>
      </w:r>
      <w:r>
        <w:rPr>
          <w:rFonts w:ascii="Arial" w:hAnsi="Arial" w:cs="Arial" w:eastAsia="Arial"/>
          <w:sz w:val="28"/>
          <w:szCs w:val="28"/>
          <w:color w:val="1F497D"/>
          <w:spacing w:val="2"/>
          <w:w w:val="108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8"/>
          <w:u w:val="thick" w:color="1F497D"/>
          <w:position w:val="-1"/>
        </w:rPr>
        <w:t>u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8"/>
          <w:u w:val="thick" w:color="1F497D"/>
          <w:position w:val="-1"/>
        </w:rPr>
        <w:t>l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8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8"/>
          <w:u w:val="thick" w:color="1F497D"/>
          <w:position w:val="-1"/>
        </w:rPr>
        <w:t>at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8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8"/>
          <w:u w:val="thick" w:color="1F497D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8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8"/>
          <w:u w:val="thick" w:color="1F497D"/>
          <w:position w:val="-1"/>
        </w:rPr>
        <w:t>ons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9"/>
          <w:w w:val="108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  <w:t>de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20"/>
          <w:w w:val="100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  <w:t>r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  <w:t>edr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  <w:t>essem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  <w:t>ent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11"/>
          <w:w w:val="106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  <w:t>m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om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u w:val="thick" w:color="1F497D"/>
          <w:position w:val="-1"/>
        </w:rPr>
        <w:t>ophasé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6"/>
          <w:position w:val="-1"/>
        </w:rPr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72" w:right="309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Reproduire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Protéus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schéma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redresssement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monophasé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68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6.825018pt;height:125.28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0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•</w:t>
      </w:r>
      <w:r>
        <w:rPr>
          <w:rFonts w:ascii="Symbol" w:hAnsi="Symbol" w:cs="Symbol" w:eastAsia="Symbol"/>
          <w:sz w:val="20"/>
          <w:szCs w:val="20"/>
          <w:spacing w:val="-49"/>
          <w:w w:val="100"/>
        </w:rPr>
        <w:t> </w:t>
      </w:r>
      <w:r>
        <w:rPr>
          <w:rFonts w:ascii="Symbol" w:hAnsi="Symbol" w:cs="Symbol" w:eastAsia="Symbol"/>
          <w:sz w:val="20"/>
          <w:szCs w:val="20"/>
          <w:spacing w:val="0"/>
          <w:w w:val="100"/>
        </w:rPr>
        <w:tab/>
      </w:r>
      <w:r>
        <w:rPr>
          <w:rFonts w:ascii="Symbol" w:hAnsi="Symbol" w:cs="Symbol" w:eastAsia="Symbo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12V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50H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ança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470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  <w:position w:val="1"/>
        </w:rPr>
        <w:t>•</w:t>
      </w:r>
      <w:r>
        <w:rPr>
          <w:rFonts w:ascii="Symbol" w:hAnsi="Symbol" w:cs="Symbol" w:eastAsia="Symbol"/>
          <w:sz w:val="20"/>
          <w:szCs w:val="20"/>
          <w:spacing w:val="-49"/>
          <w:w w:val="100"/>
          <w:position w:val="1"/>
        </w:rPr>
        <w:t> </w:t>
      </w:r>
      <w:r>
        <w:rPr>
          <w:rFonts w:ascii="Symbol" w:hAnsi="Symbol" w:cs="Symbol" w:eastAsia="Symbol"/>
          <w:sz w:val="20"/>
          <w:szCs w:val="20"/>
          <w:spacing w:val="0"/>
          <w:w w:val="100"/>
          <w:position w:val="1"/>
        </w:rPr>
        <w:tab/>
      </w:r>
      <w:r>
        <w:rPr>
          <w:rFonts w:ascii="Symbol" w:hAnsi="Symbol" w:cs="Symbol" w:eastAsia="Symbol"/>
          <w:sz w:val="20"/>
          <w:szCs w:val="20"/>
          <w:spacing w:val="0"/>
          <w:w w:val="100"/>
          <w:position w:val="1"/>
        </w:rPr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mémen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schéma.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24" w:lineRule="auto"/>
        <w:ind w:left="830" w:right="368" w:firstLine="-36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96.480011pt;margin-top:23.620195pt;width:2.88pt;height:.96pt;mso-position-horizontal-relative:page;mso-position-vertical-relative:paragraph;z-index:-705" coordorigin="7930,472" coordsize="58,19">
            <v:shape style="position:absolute;left:7930;top:472;width:58;height:19" coordorigin="7930,472" coordsize="58,19" path="m7930,482l7987,482e" filled="f" stroked="t" strokeweight="1.06pt" strokecolor="#000000">
              <v:path arrowok="t"/>
            </v:shape>
          </v:group>
          <w10:wrap type="none"/>
        </w:pict>
      </w:r>
      <w:r>
        <w:rPr>
          <w:rFonts w:ascii="Symbol" w:hAnsi="Symbol" w:cs="Symbol" w:eastAsia="Symbol"/>
          <w:sz w:val="20"/>
          <w:szCs w:val="20"/>
          <w:spacing w:val="0"/>
          <w:w w:val="100"/>
        </w:rPr>
        <w:t>•</w:t>
      </w:r>
      <w:r>
        <w:rPr>
          <w:rFonts w:ascii="Symbol" w:hAnsi="Symbol" w:cs="Symbol" w:eastAsia="Symbol"/>
          <w:sz w:val="20"/>
          <w:szCs w:val="20"/>
          <w:spacing w:val="-49"/>
          <w:w w:val="100"/>
        </w:rPr>
        <w:t> </w:t>
      </w:r>
      <w:r>
        <w:rPr>
          <w:rFonts w:ascii="Symbol" w:hAnsi="Symbol" w:cs="Symbol" w:eastAsia="Symbol"/>
          <w:sz w:val="20"/>
          <w:szCs w:val="20"/>
          <w:spacing w:val="0"/>
          <w:w w:val="100"/>
        </w:rPr>
        <w:tab/>
      </w:r>
      <w:r>
        <w:rPr>
          <w:rFonts w:ascii="Symbol" w:hAnsi="Symbol" w:cs="Symbol" w:eastAsia="Symbo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rtie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UR1=Vs+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Vs-.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Cliquer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</w:p>
    <w:p>
      <w:pPr>
        <w:spacing w:before="20" w:after="0" w:line="240" w:lineRule="auto"/>
        <w:ind w:left="84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width:22.2pt;height:24.5368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pu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comp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enê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-dessou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9" w:after="0" w:line="240" w:lineRule="auto"/>
        <w:ind w:left="36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08.035pt;height:108.54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0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•</w:t>
      </w:r>
      <w:r>
        <w:rPr>
          <w:rFonts w:ascii="Symbol" w:hAnsi="Symbol" w:cs="Symbol" w:eastAsia="Symbol"/>
          <w:sz w:val="20"/>
          <w:szCs w:val="20"/>
          <w:spacing w:val="-49"/>
          <w:w w:val="100"/>
        </w:rPr>
        <w:t> </w:t>
      </w:r>
      <w:r>
        <w:rPr>
          <w:rFonts w:ascii="Symbol" w:hAnsi="Symbol" w:cs="Symbol" w:eastAsia="Symbol"/>
          <w:sz w:val="20"/>
          <w:szCs w:val="20"/>
          <w:spacing w:val="0"/>
          <w:w w:val="100"/>
        </w:rPr>
        <w:tab/>
      </w:r>
      <w:r>
        <w:rPr>
          <w:rFonts w:ascii="Symbol" w:hAnsi="Symbol" w:cs="Symbol" w:eastAsia="Symbo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470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  <w:position w:val="1"/>
        </w:rPr>
        <w:t>•</w:t>
      </w:r>
      <w:r>
        <w:rPr>
          <w:rFonts w:ascii="Symbol" w:hAnsi="Symbol" w:cs="Symbol" w:eastAsia="Symbol"/>
          <w:sz w:val="20"/>
          <w:szCs w:val="20"/>
          <w:spacing w:val="-49"/>
          <w:w w:val="100"/>
          <w:position w:val="1"/>
        </w:rPr>
        <w:t> </w:t>
      </w:r>
      <w:r>
        <w:rPr>
          <w:rFonts w:ascii="Symbol" w:hAnsi="Symbol" w:cs="Symbol" w:eastAsia="Symbol"/>
          <w:sz w:val="20"/>
          <w:szCs w:val="20"/>
          <w:spacing w:val="0"/>
          <w:w w:val="100"/>
          <w:position w:val="1"/>
        </w:rPr>
        <w:tab/>
      </w:r>
      <w:r>
        <w:rPr>
          <w:rFonts w:ascii="Symbol" w:hAnsi="Symbol" w:cs="Symbol" w:eastAsia="Symbol"/>
          <w:sz w:val="20"/>
          <w:szCs w:val="20"/>
          <w:spacing w:val="0"/>
          <w:w w:val="100"/>
          <w:position w:val="1"/>
        </w:rPr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Lance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NumType w:start="1"/>
          <w:pgMar w:header="436" w:footer="279" w:top="2300" w:bottom="460" w:left="620" w:right="580"/>
          <w:headerReference w:type="default" r:id="rId5"/>
          <w:footerReference w:type="default" r:id="rId6"/>
          <w:type w:val="continuous"/>
          <w:pgSz w:w="11920" w:h="16840"/>
        </w:sectPr>
      </w:pPr>
      <w:rPr/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Q1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</w:p>
    <w:p>
      <w:pPr>
        <w:spacing w:before="0" w:after="0" w:line="240" w:lineRule="auto"/>
        <w:ind w:left="499" w:right="209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év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enêt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4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1" w:lineRule="auto"/>
        <w:ind w:left="499" w:right="2129" w:firstLine="-38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Q2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Vé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paramè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1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Q3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(u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tili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émen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)</w:t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8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4.160776pt;height:172.2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5" w:right="1755" w:firstLine="-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ATTENT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équence.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Q4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ave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tili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condensateu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age.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40" w:lineRule="auto"/>
        <w:ind w:left="17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4.306047pt;height:168.86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rtie</w:t>
      </w:r>
    </w:p>
    <w:p>
      <w:pPr>
        <w:jc w:val="left"/>
        <w:spacing w:after="0"/>
        <w:sectPr>
          <w:pgMar w:header="436" w:footer="279" w:top="2300" w:bottom="460" w:left="620" w:right="600"/>
          <w:pgSz w:w="11920" w:h="16840"/>
        </w:sectPr>
      </w:pPr>
      <w:rPr/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condi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oquée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onc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Vs+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508" w:firstLine="-38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443" w:right="8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conduc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l’i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chronogram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couran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documen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éponse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modèl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crée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2.249237pt;height:204.067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Dé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83.920013pt;margin-top:10.339882pt;width:2.64pt;height:.72pt;mso-position-horizontal-relative:page;mso-position-vertical-relative:paragraph;z-index:-703" coordorigin="5678,207" coordsize="53,14">
            <v:shape style="position:absolute;left:5678;top:207;width:53;height:14" coordorigin="5678,207" coordsize="53,14" path="m5678,214l5731,214e" filled="f" stroked="t" strokeweight=".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9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μF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l’i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uenc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paramè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F497D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6" w:lineRule="exact"/>
        <w:ind w:left="4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97.279999pt;margin-top:11.089877pt;width:2.88pt;height:.72pt;mso-position-horizontal-relative:page;mso-position-vertical-relative:paragraph;z-index:-702" coordorigin="3946,222" coordsize="58,14">
            <v:shape style="position:absolute;left:3946;top:222;width:58;height:14" coordorigin="3946,222" coordsize="58,14" path="m3946,229l4003,229e" filled="f" stroked="t" strokeweight=".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=1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μ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R1=10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-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499" w:right="781" w:firstLine="-38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Q10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aprè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observa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par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capac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?</w:t>
      </w:r>
    </w:p>
    <w:p>
      <w:pPr>
        <w:jc w:val="left"/>
        <w:spacing w:after="0"/>
        <w:sectPr>
          <w:pgMar w:header="436" w:footer="279" w:top="2300" w:bottom="460" w:left="620" w:right="600"/>
          <w:pgSz w:w="11920" w:h="16840"/>
        </w:sectPr>
      </w:pPr>
      <w:rPr/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317" w:lineRule="exact"/>
        <w:ind w:left="110" w:right="-20"/>
        <w:jc w:val="left"/>
        <w:tabs>
          <w:tab w:pos="5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position w:val="-1"/>
        </w:rPr>
        <w:t>3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99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Ré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g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u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7"/>
          <w:u w:val="thick" w:color="1F497D"/>
          <w:position w:val="-1"/>
        </w:rPr>
        <w:t>l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7"/>
          <w:u w:val="thick" w:color="1F497D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7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7"/>
          <w:u w:val="thick" w:color="1F497D"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5"/>
          <w:w w:val="107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  <w:t>d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0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0"/>
          <w:u w:val="thick" w:color="1F497D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1F497D"/>
          <w:spacing w:val="21"/>
          <w:w w:val="100"/>
          <w:u w:val="thick" w:color="1F497D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9"/>
          <w:u w:val="thick" w:color="1F497D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99"/>
          <w:u w:val="thick" w:color="1F497D"/>
          <w:position w:val="-1"/>
        </w:rPr>
        <w:t>e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9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  <w:t>n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0"/>
          <w:u w:val="thick" w:color="1F497D"/>
          <w:position w:val="-1"/>
        </w:rPr>
        <w:t>s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10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24"/>
          <w:u w:val="thick" w:color="1F497D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24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1F497D"/>
          <w:spacing w:val="1"/>
          <w:w w:val="109"/>
          <w:u w:val="thick" w:color="1F497D"/>
          <w:position w:val="-1"/>
        </w:rPr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9"/>
          <w:u w:val="thick" w:color="1F497D"/>
          <w:position w:val="-1"/>
        </w:rPr>
        <w:t>n</w:t>
      </w:r>
      <w:r>
        <w:rPr>
          <w:rFonts w:ascii="Arial" w:hAnsi="Arial" w:cs="Arial" w:eastAsia="Arial"/>
          <w:sz w:val="28"/>
          <w:szCs w:val="28"/>
          <w:color w:val="1F497D"/>
          <w:spacing w:val="0"/>
          <w:w w:val="109"/>
          <w:position w:val="-1"/>
        </w:rPr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5" w:after="0" w:line="240" w:lineRule="auto"/>
        <w:ind w:left="110" w:right="3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ourn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ésentan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ondu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charge.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exact"/>
        <w:ind w:left="110" w:right="-20"/>
        <w:jc w:val="left"/>
        <w:tabs>
          <w:tab w:pos="6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C0504D"/>
          <w:spacing w:val="0"/>
          <w:w w:val="100"/>
          <w:position w:val="-1"/>
        </w:rPr>
        <w:t>3.1</w:t>
        <w:tab/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0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é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te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C0504D"/>
          <w:spacing w:val="13"/>
          <w:w w:val="106"/>
          <w:u w:val="thick" w:color="C0504D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22"/>
          <w:u w:val="thick" w:color="C0504D"/>
          <w:position w:val="-1"/>
        </w:rPr>
        <w:t>fi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22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11"/>
          <w:u w:val="thick" w:color="C0504D"/>
          <w:position w:val="-1"/>
        </w:rPr>
        <w:t>x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11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0"/>
          <w:u w:val="thick" w:color="C0504D"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0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11"/>
          <w:u w:val="thick" w:color="C0504D"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11"/>
          <w:position w:val="-1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5" w:after="0" w:line="240" w:lineRule="auto"/>
        <w:ind w:left="110" w:right="1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xe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appe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parc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'ils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conçu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donnée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ê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aucu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LM78x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uA78xx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LM79x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uA79xx)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è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oeuvre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connaissance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savo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-mêm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abr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auss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0" w:right="648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tif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ère)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8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5V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6V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9V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0V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2V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5V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8V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couran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10" w:right="59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ê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esponden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LM781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uA7915.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écèdent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ù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passe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régula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consei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garder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prévo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10" w:right="19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5.980pt;margin-top:-154.490112pt;width:422.7159pt;height:145.767500pt;mso-position-horizontal-relative:page;mso-position-vertical-relative:paragraph;z-index:-701" coordorigin="720,-3090" coordsize="8454,2915">
            <v:group style="position:absolute;left:730;top:-3080;width:8424;height:2885" coordorigin="730,-3080" coordsize="8424,2885">
              <v:shape style="position:absolute;left:730;top:-3080;width:8424;height:2885" coordorigin="730,-3080" coordsize="8424,2885" path="m730,-195l9154,-195,9154,-3080,730,-3080,730,-195e" filled="t" fillcolor="#000052" stroked="f">
                <v:path arrowok="t"/>
                <v:fill/>
              </v:shape>
              <v:shape style="position:absolute;left:748;top:-3061;width:8426;height:2887" type="#_x0000_t75">
                <v:imagedata r:id="rId14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masse)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retro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atte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èr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ntr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att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att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2" w:lineRule="exact"/>
        <w:ind w:left="110" w:right="-20"/>
        <w:jc w:val="left"/>
        <w:tabs>
          <w:tab w:pos="6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C0504D"/>
          <w:spacing w:val="0"/>
          <w:w w:val="100"/>
          <w:position w:val="-1"/>
        </w:rPr>
        <w:t>3.2</w:t>
        <w:tab/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4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Régu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la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te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C0504D"/>
          <w:spacing w:val="12"/>
          <w:w w:val="106"/>
          <w:u w:val="thick" w:color="C0504D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25"/>
          <w:u w:val="thick" w:color="C0504D"/>
          <w:position w:val="-1"/>
        </w:rPr>
        <w:t>j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25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9"/>
          <w:u w:val="thick" w:color="C0504D"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9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11"/>
          <w:u w:val="thick" w:color="C0504D"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11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20"/>
          <w:u w:val="thick" w:color="C0504D"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20"/>
          <w:u w:val="thick" w:color="C0504D"/>
          <w:position w:val="-1"/>
        </w:rPr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u w:val="thick" w:color="C0504D"/>
          <w:position w:val="-1"/>
        </w:rPr>
        <w:t>ables</w:t>
      </w:r>
      <w:r>
        <w:rPr>
          <w:rFonts w:ascii="Arial" w:hAnsi="Arial" w:cs="Arial" w:eastAsia="Arial"/>
          <w:sz w:val="24"/>
          <w:szCs w:val="24"/>
          <w:color w:val="C0504D"/>
          <w:spacing w:val="0"/>
          <w:w w:val="106"/>
          <w:position w:val="-1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39" w:lineRule="auto"/>
        <w:ind w:left="110" w:right="13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conçu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pouvo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ourn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pouvan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endr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née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ê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déc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upar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emps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rtie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schém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-dessou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exemp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LM31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LM31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LM33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négat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436" w:footer="279" w:top="2300" w:bottom="460" w:left="620" w:right="6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99.660004pt;margin-top:-160.730103pt;width:197.415pt;height:139.96pt;mso-position-horizontal-relative:page;mso-position-vertical-relative:paragraph;z-index:-700" coordorigin="3993,-3215" coordsize="3948,2799">
            <v:group style="position:absolute;left:4003;top:-3205;width:3917;height:2779" coordorigin="4003,-3205" coordsize="3917,2779">
              <v:shape style="position:absolute;left:4003;top:-3205;width:3917;height:2779" coordorigin="4003,-3205" coordsize="3917,2779" path="m4003,-425l7920,-425,7920,-3205,4003,-3205,4003,-425e" filled="t" fillcolor="#000052" stroked="f">
                <v:path arrowok="t"/>
                <v:fill/>
              </v:shape>
              <v:shape style="position:absolute;left:4021;top:-3187;width:3921;height:2762" type="#_x0000_t75">
                <v:imagedata r:id="rId15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Calisto MT" w:hAnsi="Calisto MT" w:cs="Calisto MT" w:eastAsia="Calisto MT"/>
          <w:sz w:val="20"/>
          <w:szCs w:val="20"/>
          <w:color w:val="0000FF"/>
          <w:spacing w:val="-1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Donne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l’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express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onc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z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-vou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docu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ourn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8" w:lineRule="exact"/>
        <w:ind w:left="4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position w:val="-1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position w:val="-1"/>
        </w:rPr>
        <w:t>2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Cr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-dessu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emp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lir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ab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ea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ci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-dessou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vou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dan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mu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-1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-1"/>
        </w:rPr>
        <w:t>on.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065.400085" w:type="dxa"/>
      </w:tblPr>
      <w:tblGrid/>
      <w:tr>
        <w:trPr>
          <w:trHeight w:val="283" w:hRule="exact"/>
        </w:trPr>
        <w:tc>
          <w:tcPr>
            <w:tcW w:w="155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50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04"/>
                <w:position w:val="-1"/>
              </w:rPr>
              <w:t>Vo</w:t>
            </w:r>
            <w:r>
              <w:rPr>
                <w:rFonts w:ascii="Arial" w:hAnsi="Arial" w:cs="Arial" w:eastAsia="Arial"/>
                <w:sz w:val="24"/>
                <w:szCs w:val="24"/>
                <w:w w:val="109"/>
                <w:position w:val="-1"/>
              </w:rPr>
              <w:t>u</w:t>
            </w:r>
            <w:r>
              <w:rPr>
                <w:rFonts w:ascii="Arial" w:hAnsi="Arial" w:cs="Arial" w:eastAsia="Arial"/>
                <w:sz w:val="24"/>
                <w:szCs w:val="24"/>
                <w:w w:val="120"/>
                <w:position w:val="-1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585" w:right="56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-1"/>
              </w:rPr>
              <w:t>R1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509" w:right="493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-1"/>
              </w:rPr>
              <w:t>R2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240" w:hRule="exact"/>
        </w:trPr>
        <w:tc>
          <w:tcPr>
            <w:tcW w:w="155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55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55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5" w:after="0" w:line="240" w:lineRule="auto"/>
        <w:ind w:left="110" w:right="352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5.980pt;margin-top:47.349869pt;width:292.2201pt;height:146.7664pt;mso-position-horizontal-relative:page;mso-position-vertical-relative:paragraph;z-index:-699" coordorigin="720,947" coordsize="5844,2935">
            <v:group style="position:absolute;left:6547;top:957;width:5;height:2909" coordorigin="6547,957" coordsize="5,2909">
              <v:shape style="position:absolute;left:6547;top:957;width:5;height:2909" coordorigin="6547,957" coordsize="5,2909" path="m6547,3866l6552,3866,6552,957,6547,957,6547,3866xe" filled="t" fillcolor="#000052" stroked="f">
                <v:path arrowok="t"/>
                <v:fill/>
              </v:shape>
            </v:group>
            <v:group style="position:absolute;left:730;top:957;width:5818;height:2909" coordorigin="730,957" coordsize="5818,2909">
              <v:shape style="position:absolute;left:730;top:957;width:5818;height:2909" coordorigin="730,957" coordsize="5818,2909" path="m730,3866l6547,3866,6547,957,730,957,730,3866e" filled="t" fillcolor="#000052" stroked="f">
                <v:path arrowok="t"/>
                <v:fill/>
              </v:shape>
              <v:shape style="position:absolute;left:748;top:974;width:5816;height:2908" type="#_x0000_t75">
                <v:imagedata r:id="rId16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schém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écèd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égu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aço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rè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pouvoi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remp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omè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ttra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rtie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3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436" w:footer="279" w:top="2300" w:bottom="460" w:left="620" w:right="600"/>
          <w:pgSz w:w="11920" w:h="16840"/>
        </w:sectPr>
      </w:pPr>
      <w:rPr/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0" w:right="3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econna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composant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amé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onnemen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oba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mauva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schém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exemp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"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concre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".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2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3.674909pt;height:140.415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condensateu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endon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dessus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condensateur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appor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schém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buen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ntr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" w:after="0" w:line="237" w:lineRule="auto"/>
        <w:ind w:left="110" w:right="16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amé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ondu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généra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condensateur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onnel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exact"/>
        <w:ind w:left="11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8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9"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2"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  <w:u w:val="thick" w:color="0000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1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16"/>
          <w:u w:val="thick" w:color="0000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6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9"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20"/>
          <w:u w:val="thick" w:color="0000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2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è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-dessou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sua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gnau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20.884578pt;height:230.917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x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ê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V1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710.19989" w:type="dxa"/>
      </w:tblPr>
      <w:tblGrid/>
      <w:tr>
        <w:trPr>
          <w:trHeight w:val="240" w:hRule="exact"/>
        </w:trPr>
        <w:tc>
          <w:tcPr>
            <w:tcW w:w="1272" w:type="dxa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98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6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</w:rPr>
              <w:t>RV1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6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5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</w:rPr>
              <w:t>RV1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27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98" w:right="38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RV1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98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27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459" w:right="44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VS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98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436" w:footer="279" w:top="2300" w:bottom="460" w:left="620" w:right="5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s=0m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usqu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’à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s=700m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augmen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100m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rs</w:t>
      </w:r>
    </w:p>
    <w:p>
      <w:pPr>
        <w:spacing w:before="0" w:after="0" w:line="240" w:lineRule="auto"/>
        <w:ind w:left="4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RV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220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Ohms.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99" w:right="28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observe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gnau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chaqu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Rcharge.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à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800001" w:type="dxa"/>
      </w:tblPr>
      <w:tblGrid/>
      <w:tr>
        <w:trPr>
          <w:trHeight w:val="240" w:hRule="exact"/>
        </w:trPr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2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9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482" w:right="466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1" w:right="35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100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1" w:right="35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200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1" w:right="35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300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6" w:right="35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400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6" w:right="35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500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6" w:right="35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600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376" w:right="35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700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8" w:lineRule="exact"/>
              <w:ind w:left="17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Rc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1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1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1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436" w:footer="279" w:top="2300" w:bottom="460" w:left="620" w:right="600"/>
          <w:pgSz w:w="11920" w:h="16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NumType w:start="8"/>
          <w:pgMar w:header="0" w:footer="282" w:top="260" w:bottom="480" w:left="800" w:right="580"/>
          <w:headerReference w:type="default" r:id="rId19"/>
          <w:footerReference w:type="default" r:id="rId20"/>
          <w:pgSz w:w="11920" w:h="16840"/>
        </w:sectPr>
      </w:pPr>
      <w:rPr/>
    </w:p>
    <w:p>
      <w:pPr>
        <w:spacing w:before="37" w:after="0" w:line="271" w:lineRule="auto"/>
        <w:ind w:left="1122" w:right="-5" w:firstLine="20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7.94083pt;margin-top:-8.977214pt;width:34.650887pt;height:56.662724pt;mso-position-horizontal-relative:page;mso-position-vertical-relative:paragraph;z-index:-698" coordorigin="1159,-180" coordsize="693,1133">
            <v:shape style="position:absolute;left:1159;top:-180;width:693;height:1133" type="#_x0000_t75">
              <v:imagedata r:id="rId21" o:title=""/>
            </v:shape>
            <v:group style="position:absolute;left:1351;top:21;width:2;height:289" coordorigin="1351,21" coordsize="2,289">
              <v:shape style="position:absolute;left:1351;top:21;width:2;height:289" coordorigin="1351,21" coordsize="0,289" path="m1351,311l1351,21e" filled="f" stroked="t" strokeweight="1.845181pt" strokecolor="#973F3F">
                <v:path arrowok="t"/>
              </v:shape>
            </v:group>
            <v:group style="position:absolute;left:1331;top:277;width:2;height:221" coordorigin="1331,277" coordsize="2,221">
              <v:shape style="position:absolute;left:1331;top:277;width:2;height:221" coordorigin="1331,277" coordsize="0,221" path="m1331,498l1331,277e" filled="f" stroked="t" strokeweight=".993559pt" strokecolor="#A37448">
                <v:path arrowok="t"/>
              </v:shape>
            </v:group>
            <v:group style="position:absolute;left:1311;top:464;width:2;height:145" coordorigin="1311,464" coordsize="2,145">
              <v:shape style="position:absolute;left:1311;top:464;width:2;height:145" coordorigin="1311,464" coordsize="0,145" path="m1311,609l1311,464e" filled="f" stroked="t" strokeweight="1.41937pt" strokecolor="#77573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.477936pt;margin-top:-5.878476pt;width:.1pt;height:93.475965pt;mso-position-horizontal-relative:page;mso-position-vertical-relative:paragraph;z-index:-691" coordorigin="950,-118" coordsize="2,1870">
            <v:shape style="position:absolute;left:950;top:-118;width:2;height:1870" coordorigin="950,-118" coordsize="0,1870" path="m950,1752l950,-118e" filled="f" stroked="t" strokeweight=".709685pt" strokecolor="#282828">
              <v:path arrowok="t"/>
            </v:shape>
          </v:group>
          <w10:wrap type="none"/>
        </w:pict>
      </w:r>
      <w:r>
        <w:rPr/>
        <w:pict>
          <v:group style="position:absolute;margin-left:134.343399pt;margin-top:-5.878476pt;width:.1pt;height:83.688649pt;mso-position-horizontal-relative:page;mso-position-vertical-relative:paragraph;z-index:-690" coordorigin="2687,-118" coordsize="2,1674">
            <v:shape style="position:absolute;left:2687;top:-118;width:2;height:1674" coordorigin="2687,-118" coordsize="0,1674" path="m2687,1556l2687,-118e" filled="f" stroked="t" strokeweight=".709685pt" strokecolor="#282828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color w:val="484449"/>
          <w:spacing w:val="-7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00"/>
        </w:rPr>
        <w:t>ycée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84449"/>
          <w:spacing w:val="0"/>
          <w:w w:val="100"/>
        </w:rPr>
        <w:t>J</w:t>
      </w:r>
      <w:r>
        <w:rPr>
          <w:rFonts w:ascii="Arial" w:hAnsi="Arial" w:cs="Arial" w:eastAsia="Arial"/>
          <w:sz w:val="18"/>
          <w:szCs w:val="18"/>
          <w:color w:val="484449"/>
          <w:spacing w:val="-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11"/>
        </w:rPr>
        <w:t>ean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484449"/>
          <w:spacing w:val="-1"/>
          <w:w w:val="92"/>
        </w:rPr>
        <w:t>P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E5E5E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484449"/>
          <w:spacing w:val="-2"/>
          <w:w w:val="112"/>
        </w:rPr>
        <w:t>r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08"/>
        </w:rPr>
        <w:t>in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6" w:after="0" w:line="240" w:lineRule="auto"/>
        <w:ind w:right="6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757575"/>
          <w:w w:val="103"/>
        </w:rPr>
        <w:t>Mars</w:t>
      </w:r>
      <w:r>
        <w:rPr>
          <w:rFonts w:ascii="Arial" w:hAnsi="Arial" w:cs="Arial" w:eastAsia="Arial"/>
          <w:sz w:val="12"/>
          <w:szCs w:val="12"/>
          <w:color w:val="757575"/>
          <w:spacing w:val="-1"/>
          <w:w w:val="103"/>
        </w:rPr>
        <w:t>e</w:t>
      </w:r>
      <w:r>
        <w:rPr>
          <w:rFonts w:ascii="Arial" w:hAnsi="Arial" w:cs="Arial" w:eastAsia="Arial"/>
          <w:sz w:val="12"/>
          <w:szCs w:val="12"/>
          <w:color w:val="484449"/>
          <w:spacing w:val="-16"/>
          <w:w w:val="188"/>
        </w:rPr>
        <w:t>i</w:t>
      </w:r>
      <w:r>
        <w:rPr>
          <w:rFonts w:ascii="Arial" w:hAnsi="Arial" w:cs="Arial" w:eastAsia="Arial"/>
          <w:sz w:val="12"/>
          <w:szCs w:val="12"/>
          <w:color w:val="838383"/>
          <w:spacing w:val="0"/>
          <w:w w:val="116"/>
        </w:rPr>
        <w:t>lle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40" w:lineRule="exact"/>
        <w:ind w:right="-20"/>
        <w:jc w:val="right"/>
        <w:rPr>
          <w:rFonts w:ascii="Arial" w:hAnsi="Arial" w:cs="Arial" w:eastAsia="Arial"/>
          <w:sz w:val="39"/>
          <w:szCs w:val="39"/>
        </w:rPr>
      </w:pPr>
      <w:rPr/>
      <w:r>
        <w:rPr>
          <w:rFonts w:ascii="Arial" w:hAnsi="Arial" w:cs="Arial" w:eastAsia="Arial"/>
          <w:sz w:val="39"/>
          <w:szCs w:val="39"/>
          <w:color w:val="282828"/>
          <w:spacing w:val="0"/>
          <w:w w:val="114"/>
          <w:b/>
          <w:bCs/>
          <w:position w:val="-1"/>
        </w:rPr>
        <w:t>SNEC</w:t>
      </w:r>
      <w:r>
        <w:rPr>
          <w:rFonts w:ascii="Arial" w:hAnsi="Arial" w:cs="Arial" w:eastAsia="Arial"/>
          <w:sz w:val="39"/>
          <w:szCs w:val="39"/>
          <w:color w:val="000000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/>
        <w:pict>
          <v:shape style="position:absolute;margin-left:482.84024pt;margin-top:-24.840302pt;width:53.680473pt;height:83.50296pt;mso-position-horizontal-relative:page;mso-position-vertical-relative:paragraph;z-index:-694" type="#_x0000_t75">
            <v:imagedata r:id="rId22" o:title=""/>
          </v:shape>
        </w:pict>
      </w:r>
      <w:r>
        <w:rPr/>
        <w:pict>
          <v:group style="position:absolute;margin-left:472.650299pt;margin-top:-21.741537pt;width:.1pt;height:93.475965pt;mso-position-horizontal-relative:page;mso-position-vertical-relative:paragraph;z-index:-689" coordorigin="9453,-435" coordsize="2,1870">
            <v:shape style="position:absolute;left:9453;top:-435;width:2;height:1870" coordorigin="9453,-435" coordsize="0,1870" path="m9453,1435l9453,-435e" filled="f" stroked="t" strokeweight=".567748pt" strokecolor="#282828">
              <v:path arrowok="t"/>
            </v:shape>
          </v:group>
          <w10:wrap type="none"/>
        </w:pict>
      </w:r>
      <w:r>
        <w:rPr/>
        <w:pict>
          <v:group style="position:absolute;margin-left:547.734985pt;margin-top:-21.741537pt;width:.1pt;height:93.475965pt;mso-position-horizontal-relative:page;mso-position-vertical-relative:paragraph;z-index:-688" coordorigin="10955,-435" coordsize="2,1870">
            <v:shape style="position:absolute;left:10955;top:-435;width:2;height:1870" coordorigin="10955,-435" coordsize="0,1870" path="m10955,1435l10955,-435e" filled="f" stroked="t" strokeweight=".567748pt" strokecolor="#282828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color w:val="6E4997"/>
          <w:spacing w:val="0"/>
          <w:w w:val="100"/>
          <w:b/>
          <w:bCs/>
        </w:rPr>
        <w:t>TP</w:t>
      </w:r>
      <w:r>
        <w:rPr>
          <w:rFonts w:ascii="Arial" w:hAnsi="Arial" w:cs="Arial" w:eastAsia="Arial"/>
          <w:sz w:val="35"/>
          <w:szCs w:val="35"/>
          <w:color w:val="6E4997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35"/>
          <w:szCs w:val="35"/>
          <w:color w:val="6E4997"/>
          <w:spacing w:val="0"/>
          <w:w w:val="103"/>
          <w:b/>
          <w:bCs/>
        </w:rPr>
        <w:t>Alimentation</w:t>
      </w:r>
      <w:r>
        <w:rPr>
          <w:rFonts w:ascii="Arial" w:hAnsi="Arial" w:cs="Arial" w:eastAsia="Arial"/>
          <w:sz w:val="35"/>
          <w:szCs w:val="3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2300" w:bottom="460" w:left="800" w:right="580"/>
          <w:cols w:num="2" w:equalWidth="0">
            <w:col w:w="1655" w:space="2246"/>
            <w:col w:w="663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9" w:lineRule="exact"/>
        <w:ind w:left="4051" w:right="4196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282828"/>
          <w:spacing w:val="0"/>
          <w:w w:val="100"/>
          <w:b/>
          <w:bCs/>
          <w:position w:val="-1"/>
        </w:rPr>
        <w:t>Document</w:t>
      </w:r>
      <w:r>
        <w:rPr>
          <w:rFonts w:ascii="Arial" w:hAnsi="Arial" w:cs="Arial" w:eastAsia="Arial"/>
          <w:sz w:val="23"/>
          <w:szCs w:val="23"/>
          <w:color w:val="282828"/>
          <w:spacing w:val="5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282828"/>
          <w:spacing w:val="0"/>
          <w:w w:val="105"/>
          <w:b/>
          <w:bCs/>
          <w:position w:val="-1"/>
        </w:rPr>
        <w:t>réponse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8" w:lineRule="exact"/>
        <w:ind w:left="1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81.187981pt;margin-top:12.588623pt;width:207.653864pt;height:11.64497pt;mso-position-horizontal-relative:page;mso-position-vertical-relative:paragraph;z-index:-697" coordorigin="1624,252" coordsize="4153,233">
            <v:shape style="position:absolute;left:2116;top:252;width:3604;height:233" type="#_x0000_t75">
              <v:imagedata r:id="rId23" o:title=""/>
            </v:shape>
            <v:group style="position:absolute;left:1683;top:356;width:4034;height:2" coordorigin="1683,356" coordsize="4034,2">
              <v:shape style="position:absolute;left:1683;top:356;width:4034;height:2" coordorigin="1683,356" coordsize="4034,0" path="m1683,356l5717,356e" filled="f" stroked="t" strokeweight="5.961355pt" strokecolor="#44AF5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color w:val="484449"/>
          <w:spacing w:val="0"/>
          <w:w w:val="115"/>
          <w:i/>
          <w:position w:val="-1"/>
        </w:rPr>
        <w:t>Ql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77" w:lineRule="exact"/>
        <w:ind w:left="1003" w:right="-20"/>
        <w:jc w:val="left"/>
        <w:tabs>
          <w:tab w:pos="570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v:group style="position:absolute;margin-left:344.055359pt;margin-top:1.733725pt;width:190.053673pt;height:157.494515pt;mso-position-horizontal-relative:page;mso-position-vertical-relative:paragraph;z-index:-693" coordorigin="6881,35" coordsize="3801,3150">
            <v:shape style="position:absolute;left:7382;top:506;width:3292;height:2678" type="#_x0000_t75">
              <v:imagedata r:id="rId24" o:title=""/>
            </v:shape>
            <v:group style="position:absolute;left:7746;top:45;width:2;height:1373" coordorigin="7746,45" coordsize="2,1373">
              <v:shape style="position:absolute;left:7746;top:45;width:2;height:1373" coordorigin="7746,45" coordsize="0,1373" path="m7746,1418l7746,45e" filled="f" stroked="t" strokeweight=".993559pt" strokecolor="#D8D8D8">
                <v:path arrowok="t"/>
              </v:shape>
            </v:group>
            <v:group style="position:absolute;left:6887;top:811;width:3790;height:2" coordorigin="6887,811" coordsize="3790,2">
              <v:shape style="position:absolute;left:6887;top:811;width:3790;height:2" coordorigin="6887,811" coordsize="3790,0" path="m6887,811l10677,811e" filled="f" stroked="t" strokeweight=".567748pt" strokecolor="#C8C3C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0.919617pt;margin-top:-7.486486pt;width:215.318464pt;height:10.0722pt;mso-position-horizontal-relative:page;mso-position-vertical-relative:paragraph;z-index:-687" coordorigin="6418,-150" coordsize="4306,201">
            <v:group style="position:absolute;left:6467;top:-83;width:4210;height:2" coordorigin="6467,-83" coordsize="4210,2">
              <v:shape style="position:absolute;left:6467;top:-83;width:4210;height:2" coordorigin="6467,-83" coordsize="4210,0" path="m6467,-83l10677,-83e" filled="f" stroked="t" strokeweight="4.825859pt" strokecolor="#3BAC4F">
                <v:path arrowok="t"/>
              </v:shape>
            </v:group>
            <v:group style="position:absolute;left:7736;top:-131;width:2;height:165" coordorigin="7736,-131" coordsize="2,165">
              <v:shape style="position:absolute;left:7736;top:-131;width:2;height:165" coordorigin="7736,-131" coordsize="0,165" path="m7736,33l7736,-131e" filled="f" stroked="t" strokeweight="1.845181pt" strokecolor="#57B867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1"/>
          <w:position w:val="4"/>
        </w:rPr>
        <w:t>21il.lil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1"/>
          <w:position w:val="0"/>
        </w:rPr>
        <w:t>2.1illilt1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1"/>
          <w:position w:val="0"/>
        </w:rPr>
        <w:t> 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39"/>
          <w:w w:val="51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97CD7C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97CD7C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85C460"/>
          <w:spacing w:val="0"/>
          <w:w w:val="100"/>
          <w:position w:val="0"/>
        </w:rPr>
        <w:t>l!'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6095" w:right="4092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05.388237pt;margin-top:5.172951pt;width:180.623587pt;height:148.086723pt;mso-position-horizontal-relative:page;mso-position-vertical-relative:paragraph;z-index:-696" coordorigin="2108,103" coordsize="3612,2962">
            <v:shape style="position:absolute;left:2119;top:159;width:3601;height:1568" type="#_x0000_t75">
              <v:imagedata r:id="rId25" o:title=""/>
            </v:shape>
            <v:group style="position:absolute;left:2972;top:138;width:2;height:278" coordorigin="2972,138" coordsize="2,278">
              <v:shape style="position:absolute;left:2972;top:138;width:2;height:278" coordorigin="2972,138" coordsize="0,278" path="m2972,416l2972,138e" filled="f" stroked="t" strokeweight=".141937pt" strokecolor="#CCCCCC">
                <v:path arrowok="t"/>
              </v:shape>
            </v:group>
            <v:group style="position:absolute;left:3795;top:109;width:2;height:1132" coordorigin="3795,109" coordsize="2,1132">
              <v:shape style="position:absolute;left:3795;top:109;width:2;height:1132" coordorigin="3795,109" coordsize="0,1132" path="m3795,1241l3795,109e" filled="f" stroked="t" strokeweight=".567748pt" strokecolor="#C8C8C8">
                <v:path arrowok="t"/>
              </v:shape>
            </v:group>
            <v:group style="position:absolute;left:4624;top:138;width:2;height:278" coordorigin="4624,138" coordsize="2,278">
              <v:shape style="position:absolute;left:4624;top:138;width:2;height:278" coordorigin="4624,138" coordsize="0,278" path="m4624,416l4624,138e" filled="f" stroked="t" strokeweight=".141937pt" strokecolor="#CCCCCF">
                <v:path arrowok="t"/>
              </v:shape>
            </v:group>
            <v:group style="position:absolute;left:5013;top:138;width:2;height:681" coordorigin="5013,138" coordsize="2,681">
              <v:shape style="position:absolute;left:5013;top:138;width:2;height:681" coordorigin="5013,138" coordsize="0,681" path="m5013,818l5013,138e" filled="f" stroked="t" strokeweight=".141937pt" strokecolor="#C8C8C8">
                <v:path arrowok="t"/>
              </v:shape>
            </v:group>
            <v:group style="position:absolute;left:2136;top:384;width:2;height:462" coordorigin="2136,384" coordsize="2,462">
              <v:shape style="position:absolute;left:2136;top:384;width:2;height:462" coordorigin="2136,384" coordsize="0,462" path="m2136,847l2136,384e" filled="f" stroked="t" strokeweight=".709685pt" strokecolor="#CFCFCF">
                <v:path arrowok="t"/>
              </v:shape>
            </v:group>
            <v:group style="position:absolute;left:2552;top:413;width:2;height:406" coordorigin="2552,413" coordsize="2,406">
              <v:shape style="position:absolute;left:2552;top:413;width:2;height:406" coordorigin="2552,413" coordsize="0,406" path="m2552,818l2552,413e" filled="f" stroked="t" strokeweight=".141937pt" strokecolor="#C8C8C8">
                <v:path arrowok="t"/>
              </v:shape>
            </v:group>
            <v:group style="position:absolute;left:3372;top:413;width:2;height:800" coordorigin="3372,413" coordsize="2,800">
              <v:shape style="position:absolute;left:3372;top:413;width:2;height:800" coordorigin="3372,413" coordsize="0,800" path="m3372,1213l3372,413e" filled="f" stroked="t" strokeweight=".141937pt" strokecolor="#A887A3">
                <v:path arrowok="t"/>
              </v:shape>
            </v:group>
            <v:group style="position:absolute;left:4626;top:424;width:2;height:397" coordorigin="4626,424" coordsize="2,397">
              <v:shape style="position:absolute;left:4626;top:424;width:2;height:397" coordorigin="4626,424" coordsize="0,397" path="m4626,821l4626,424e" filled="f" stroked="t" strokeweight=".993559pt" strokecolor="#D8D8DB">
                <v:path arrowok="t"/>
              </v:shape>
            </v:group>
            <v:group style="position:absolute;left:5459;top:503;width:2;height:522" coordorigin="5459,503" coordsize="2,522">
              <v:shape style="position:absolute;left:5459;top:503;width:2;height:522" coordorigin="5459,503" coordsize="0,522" path="m5459,1025l5459,503e" filled="f" stroked="t" strokeweight=".567748pt" strokecolor="#CFCFCF">
                <v:path arrowok="t"/>
              </v:shape>
            </v:group>
            <v:group style="position:absolute;left:2115;top:816;width:2;height:641" coordorigin="2115,816" coordsize="2,641">
              <v:shape style="position:absolute;left:2115;top:816;width:2;height:641" coordorigin="2115,816" coordsize="0,641" path="m2115,1457l2115,816e" filled="f" stroked="t" strokeweight=".141937pt" strokecolor="#000000">
                <v:path arrowok="t"/>
              </v:shape>
            </v:group>
            <v:group style="position:absolute;left:2522;top:1045;width:2;height:196" coordorigin="2522,1045" coordsize="2,196">
              <v:shape style="position:absolute;left:2522;top:1045;width:2;height:196" coordorigin="2522,1045" coordsize="0,196" path="m2522,1241l2522,1045e" filled="f" stroked="t" strokeweight=".141937pt" strokecolor="#705B9C">
                <v:path arrowok="t"/>
              </v:shape>
            </v:group>
            <v:group style="position:absolute;left:4221;top:816;width:2;height:397" coordorigin="4221,816" coordsize="2,397">
              <v:shape style="position:absolute;left:4221;top:816;width:2;height:397" coordorigin="4221,816" coordsize="0,397" path="m4221,1213l4221,816e" filled="f" stroked="t" strokeweight=".141937pt" strokecolor="#BFBFBF">
                <v:path arrowok="t"/>
              </v:shape>
            </v:group>
            <v:group style="position:absolute;left:4636;top:1000;width:2;height:409" coordorigin="4636,1000" coordsize="2,409">
              <v:shape style="position:absolute;left:4636;top:1000;width:2;height:409" coordorigin="4636,1000" coordsize="0,409" path="m4636,1408l4636,1000e" filled="f" stroked="t" strokeweight="1.277433pt" strokecolor="#9380AC">
                <v:path arrowok="t"/>
              </v:shape>
            </v:group>
            <v:group style="position:absolute;left:5006;top:935;width:2;height:323" coordorigin="5006,935" coordsize="2,323">
              <v:shape style="position:absolute;left:5006;top:935;width:2;height:323" coordorigin="5006,935" coordsize="0,323" path="m5006,1258l5006,935e" filled="f" stroked="t" strokeweight=".993559pt" strokecolor="#8C6797">
                <v:path arrowok="t"/>
              </v:shape>
            </v:group>
            <v:group style="position:absolute;left:2109;top:1457;width:451;height:2" coordorigin="2109,1457" coordsize="451,2">
              <v:shape style="position:absolute;left:2109;top:1457;width:451;height:2" coordorigin="2109,1457" coordsize="451,0" path="m2109,1457l2561,1457e" filled="f" stroked="t" strokeweight=".141937pt" strokecolor="#E4A0A0">
                <v:path arrowok="t"/>
              </v:shape>
            </v:group>
            <v:group style="position:absolute;left:2544;top:1133;width:2;height:389" coordorigin="2544,1133" coordsize="2,389">
              <v:shape style="position:absolute;left:2544;top:1133;width:2;height:389" coordorigin="2544,1133" coordsize="0,389" path="m2544,1522l2544,1133e" filled="f" stroked="t" strokeweight="1.277433pt" strokecolor="#A87097">
                <v:path arrowok="t"/>
              </v:shape>
            </v:group>
            <v:group style="position:absolute;left:2541;top:1457;width:443;height:2" coordorigin="2541,1457" coordsize="443,2">
              <v:shape style="position:absolute;left:2541;top:1457;width:443;height:2" coordorigin="2541,1457" coordsize="443,0" path="m2541,1457l2984,1457e" filled="f" stroked="t" strokeweight=".141937pt" strokecolor="#EF7C7C">
                <v:path arrowok="t"/>
              </v:shape>
            </v:group>
            <v:group style="position:absolute;left:2975;top:1156;width:2;height:508" coordorigin="2975,1156" coordsize="2,508">
              <v:shape style="position:absolute;left:2975;top:1156;width:2;height:508" coordorigin="2975,1156" coordsize="0,508" path="m2975,1664l2975,1156e" filled="f" stroked="t" strokeweight=".993559pt" strokecolor="#AC6B87">
                <v:path arrowok="t"/>
              </v:shape>
            </v:group>
            <v:group style="position:absolute;left:3371;top:1088;width:2;height:321" coordorigin="3371,1088" coordsize="2,321">
              <v:shape style="position:absolute;left:3371;top:1088;width:2;height:321" coordorigin="3371,1088" coordsize="0,321" path="m3371,1408l3371,1088e" filled="f" stroked="t" strokeweight=".993559pt" strokecolor="#8370A8">
                <v:path arrowok="t"/>
              </v:shape>
            </v:group>
            <v:group style="position:absolute;left:3800;top:1179;width:2;height:386" coordorigin="3800,1179" coordsize="2,386">
              <v:shape style="position:absolute;left:3800;top:1179;width:2;height:386" coordorigin="3800,1179" coordsize="0,386" path="m3800,1564l3800,1179e" filled="f" stroked="t" strokeweight=".709685pt" strokecolor="#A87793">
                <v:path arrowok="t"/>
              </v:shape>
            </v:group>
            <v:group style="position:absolute;left:4208;top:1233;width:2;height:417" coordorigin="4208,1233" coordsize="2,417">
              <v:shape style="position:absolute;left:4208;top:1233;width:2;height:417" coordorigin="4208,1233" coordsize="0,417" path="m4208,1650l4208,1233e" filled="f" stroked="t" strokeweight=".993559pt" strokecolor="#B87490">
                <v:path arrowok="t"/>
              </v:shape>
            </v:group>
            <v:group style="position:absolute;left:4210;top:1457;width:812;height:2" coordorigin="4210,1457" coordsize="812,2">
              <v:shape style="position:absolute;left:4210;top:1457;width:812;height:2" coordorigin="4210,1457" coordsize="812,0" path="m4210,1457l5022,1457e" filled="f" stroked="t" strokeweight=".141937pt" strokecolor="#E87474">
                <v:path arrowok="t"/>
              </v:shape>
            </v:group>
            <v:group style="position:absolute;left:5030;top:1111;width:2;height:298" coordorigin="5030,1111" coordsize="2,298">
              <v:shape style="position:absolute;left:5030;top:1111;width:2;height:298" coordorigin="5030,1111" coordsize="0,298" path="m5030,1408l5030,1111e" filled="f" stroked="t" strokeweight=".993559pt" strokecolor="#876BA3">
                <v:path arrowok="t"/>
              </v:shape>
            </v:group>
            <v:group style="position:absolute;left:5459;top:1156;width:2;height:369" coordorigin="5459,1156" coordsize="2,369">
              <v:shape style="position:absolute;left:5459;top:1156;width:2;height:369" coordorigin="5459,1156" coordsize="0,369" path="m5459,1525l5459,1156e" filled="f" stroked="t" strokeweight="1.135496pt" strokecolor="#A37797">
                <v:path arrowok="t"/>
              </v:shape>
            </v:group>
            <v:group style="position:absolute;left:2559;top:1425;width:2;height:201" coordorigin="2559,1425" coordsize="2,201">
              <v:shape style="position:absolute;left:2559;top:1425;width:2;height:201" coordorigin="2559,1425" coordsize="0,201" path="m2559,1627l2559,1425e" filled="f" stroked="t" strokeweight=".993559pt" strokecolor="#EF7C7C">
                <v:path arrowok="t"/>
              </v:shape>
            </v:group>
            <v:group style="position:absolute;left:2972;top:1454;width:2;height:91" coordorigin="2972,1454" coordsize="2,91">
              <v:shape style="position:absolute;left:2972;top:1454;width:2;height:91" coordorigin="2972,1454" coordsize="0,91" path="m2972,1545l2972,1454e" filled="f" stroked="t" strokeweight=".709685pt" strokecolor="#D89797">
                <v:path arrowok="t"/>
              </v:shape>
            </v:group>
            <v:group style="position:absolute;left:3392;top:1425;width:2;height:227" coordorigin="3392,1425" coordsize="2,227">
              <v:shape style="position:absolute;left:3392;top:1425;width:2;height:227" coordorigin="3392,1425" coordsize="0,227" path="m3392,1652l3392,1425e" filled="f" stroked="t" strokeweight=".567748pt" strokecolor="#EF4F4F">
                <v:path arrowok="t"/>
              </v:shape>
            </v:group>
            <v:group style="position:absolute;left:3784;top:1454;width:2;height:91" coordorigin="3784,1454" coordsize="2,91">
              <v:shape style="position:absolute;left:3784;top:1454;width:2;height:91" coordorigin="3784,1454" coordsize="0,91" path="m3784,1545l3784,1454e" filled="f" stroked="t" strokeweight=".425811pt" strokecolor="#E84844">
                <v:path arrowok="t"/>
              </v:shape>
            </v:group>
            <v:group style="position:absolute;left:4224;top:1425;width:2;height:227" coordorigin="4224,1425" coordsize="2,227">
              <v:shape style="position:absolute;left:4224;top:1425;width:2;height:227" coordorigin="4224,1425" coordsize="0,227" path="m4224,1652l4224,1425e" filled="f" stroked="t" strokeweight="1.135496pt" strokecolor="#EF7C7C">
                <v:path arrowok="t"/>
              </v:shape>
            </v:group>
            <v:group style="position:absolute;left:4616;top:1425;width:2;height:139" coordorigin="4616,1425" coordsize="2,139">
              <v:shape style="position:absolute;left:4616;top:1425;width:2;height:139" coordorigin="4616,1425" coordsize="0,139" path="m4616,1564l4616,1425e" filled="f" stroked="t" strokeweight="1.135496pt" strokecolor="#DF6B6B">
                <v:path arrowok="t"/>
              </v:shape>
            </v:group>
            <v:group style="position:absolute;left:5040;top:1425;width:2;height:91" coordorigin="5040,1425" coordsize="2,91">
              <v:shape style="position:absolute;left:5040;top:1425;width:2;height:91" coordorigin="5040,1425" coordsize="0,91" path="m5040,1516l5040,1425e" filled="f" stroked="t" strokeweight=".425811pt" strokecolor="#EF8783">
                <v:path arrowok="t"/>
              </v:shape>
            </v:group>
            <v:group style="position:absolute;left:5431;top:1425;width:26;height:281" coordorigin="5431,1425" coordsize="26,281">
              <v:shape style="position:absolute;left:5431;top:1425;width:26;height:281" coordorigin="5431,1425" coordsize="26,281" path="m5431,1425l5456,1425,5456,1706,5431,1706,5431,1425xe" filled="t" fillcolor="#E87C77" stroked="f">
                <v:path arrowok="t"/>
                <v:fill/>
              </v:shape>
            </v:group>
            <v:group style="position:absolute;left:2552;top:1539;width:2;height:82" coordorigin="2552,1539" coordsize="2,82">
              <v:shape style="position:absolute;left:2552;top:1539;width:2;height:82" coordorigin="2552,1539" coordsize="0,82" path="m2552,1621l2552,1539e" filled="f" stroked="t" strokeweight=".425811pt" strokecolor="#F7B8B8">
                <v:path arrowok="t"/>
              </v:shape>
            </v:group>
            <v:group style="position:absolute;left:3398;top:1511;width:2;height:224" coordorigin="3398,1511" coordsize="2,224">
              <v:shape style="position:absolute;left:3398;top:1511;width:2;height:224" coordorigin="3398,1511" coordsize="0,224" path="m3398,1735l3398,1511e" filled="f" stroked="t" strokeweight=".425811pt" strokecolor="#EF5454">
                <v:path arrowok="t"/>
              </v:shape>
            </v:group>
            <v:group style="position:absolute;left:3784;top:1539;width:2;height:82" coordorigin="3784,1539" coordsize="2,82">
              <v:shape style="position:absolute;left:3784;top:1539;width:2;height:82" coordorigin="3784,1539" coordsize="0,82" path="m3784,1621l3784,1539e" filled="f" stroked="t" strokeweight=".425811pt" strokecolor="#E86460">
                <v:path arrowok="t"/>
              </v:shape>
            </v:group>
            <v:group style="position:absolute;left:4230;top:1511;width:2;height:139" coordorigin="4230,1511" coordsize="2,139">
              <v:shape style="position:absolute;left:4230;top:1511;width:2;height:139" coordorigin="4230,1511" coordsize="0,139" path="m4230,1650l4230,1511e" filled="f" stroked="t" strokeweight="1.135496pt" strokecolor="#EF7C7C">
                <v:path arrowok="t"/>
              </v:shape>
            </v:group>
            <v:group style="position:absolute;left:4610;top:1511;width:2;height:196" coordorigin="4610,1511" coordsize="2,196">
              <v:shape style="position:absolute;left:4610;top:1511;width:2;height:196" coordorigin="4610,1511" coordsize="0,196" path="m4610,1706l4610,1511e" filled="f" stroked="t" strokeweight=".851622pt" strokecolor="#E85B57">
                <v:path arrowok="t"/>
              </v:shape>
            </v:group>
            <v:group style="position:absolute;left:5013;top:1539;width:2;height:599" coordorigin="5013,1539" coordsize="2,599">
              <v:shape style="position:absolute;left:5013;top:1539;width:2;height:599" coordorigin="5013,1539" coordsize="0,599" path="m5013,2138l5013,1539e" filled="f" stroked="t" strokeweight=".141937pt" strokecolor="#000000">
                <v:path arrowok="t"/>
              </v:shape>
            </v:group>
            <v:group style="position:absolute;left:5429;top:1420;width:14;height:287" coordorigin="5429,1420" coordsize="14,287">
              <v:shape style="position:absolute;left:5429;top:1420;width:14;height:287" coordorigin="5429,1420" coordsize="14,287" path="m5429,1420l5443,1420,5443,1706,5429,1706,5429,1420xe" filled="t" fillcolor="#EF8080" stroked="f">
                <v:path arrowok="t"/>
                <v:fill/>
              </v:shape>
            </v:group>
            <v:group style="position:absolute;left:2582;top:1630;width:2;height:88" coordorigin="2582,1630" coordsize="2,88">
              <v:shape style="position:absolute;left:2582;top:1630;width:2;height:88" coordorigin="2582,1630" coordsize="0,88" path="m2582,1718l2582,1630e" filled="f" stroked="t" strokeweight=".567748pt" strokecolor="#EF4F4F">
                <v:path arrowok="t"/>
              </v:shape>
            </v:group>
            <v:group style="position:absolute;left:2949;top:1423;width:2;height:383" coordorigin="2949,1423" coordsize="2,383">
              <v:shape style="position:absolute;left:2949;top:1423;width:2;height:383" coordorigin="2949,1423" coordsize="0,383" path="m2949,1806l2949,1423e" filled="f" stroked="t" strokeweight=".993559pt" strokecolor="#E87474">
                <v:path arrowok="t"/>
              </v:shape>
            </v:group>
            <v:group style="position:absolute;left:3784;top:1616;width:2;height:91" coordorigin="3784,1616" coordsize="2,91">
              <v:shape style="position:absolute;left:3784;top:1616;width:2;height:91" coordorigin="3784,1616" coordsize="0,91" path="m3784,1706l3784,1616e" filled="f" stroked="t" strokeweight=".425811pt" strokecolor="#E49090">
                <v:path arrowok="t"/>
              </v:shape>
            </v:group>
            <v:group style="position:absolute;left:4235;top:1587;width:2;height:148" coordorigin="4235,1587" coordsize="2,148">
              <v:shape style="position:absolute;left:4235;top:1587;width:2;height:148" coordorigin="4235,1587" coordsize="0,148" path="m4235,1735l4235,1587e" filled="f" stroked="t" strokeweight="1.135496pt" strokecolor="#EF7C7C">
                <v:path arrowok="t"/>
              </v:shape>
            </v:group>
            <v:group style="position:absolute;left:4599;top:1564;width:2;height:142" coordorigin="4599,1564" coordsize="2,142">
              <v:shape style="position:absolute;left:4599;top:1564;width:2;height:142" coordorigin="4599,1564" coordsize="0,142" path="m4599,1706l4599,1564e" filled="f" stroked="t" strokeweight=".567748pt" strokecolor="#EF4F4B">
                <v:path arrowok="t"/>
              </v:shape>
            </v:group>
            <v:group style="position:absolute;left:5431;top:1431;width:2;height:275" coordorigin="5431,1431" coordsize="2,275">
              <v:shape style="position:absolute;left:5431;top:1431;width:2;height:275" coordorigin="5431,1431" coordsize="0,275" path="m5431,1706l5431,1431e" filled="f" stroked="t" strokeweight=".993559pt" strokecolor="#EF7C7C">
                <v:path arrowok="t"/>
              </v:shape>
            </v:group>
            <v:group style="position:absolute;left:2552;top:1701;width:2;height:431" coordorigin="2552,1701" coordsize="2,431">
              <v:shape style="position:absolute;left:2552;top:1701;width:2;height:431" coordorigin="2552,1701" coordsize="0,431" path="m2552,2132l2552,1701e" filled="f" stroked="t" strokeweight=".141937pt" strokecolor="#000000">
                <v:path arrowok="t"/>
              </v:shape>
            </v:group>
            <v:group style="position:absolute;left:3372;top:1701;width:2;height:91" coordorigin="3372,1701" coordsize="2,91">
              <v:shape style="position:absolute;left:3372;top:1701;width:2;height:91" coordorigin="3372,1701" coordsize="0,91" path="m3372,1791l3372,1701e" filled="f" stroked="t" strokeweight=".141937pt" strokecolor="#000000">
                <v:path arrowok="t"/>
              </v:shape>
            </v:group>
            <v:group style="position:absolute;left:4241;top:1511;width:2;height:295" coordorigin="4241,1511" coordsize="2,295">
              <v:shape style="position:absolute;left:4241;top:1511;width:2;height:295" coordorigin="4241,1511" coordsize="0,295" path="m4241,1806l4241,1511e" filled="f" stroked="t" strokeweight=".993559pt" strokecolor="#EF807C">
                <v:path arrowok="t"/>
              </v:shape>
            </v:group>
            <v:group style="position:absolute;left:4593;top:1562;width:2;height:278" coordorigin="4593,1562" coordsize="2,278">
              <v:shape style="position:absolute;left:4593;top:1562;width:2;height:278" coordorigin="4593,1562" coordsize="0,278" path="m4593,1840l4593,1562e" filled="f" stroked="t" strokeweight=".283874pt" strokecolor="#EB4F4F">
                <v:path arrowok="t"/>
              </v:shape>
            </v:group>
            <v:group style="position:absolute;left:5445;top:1701;width:2;height:91" coordorigin="5445,1701" coordsize="2,91">
              <v:shape style="position:absolute;left:5445;top:1701;width:2;height:91" coordorigin="5445,1701" coordsize="0,91" path="m5445,1791l5445,1701e" filled="f" stroked="t" strokeweight=".141937pt" strokecolor="#F4B3AF">
                <v:path arrowok="t"/>
              </v:shape>
            </v:group>
            <v:group style="position:absolute;left:2945;top:1672;width:2;height:133" coordorigin="2945,1672" coordsize="2,133">
              <v:shape style="position:absolute;left:2945;top:1672;width:2;height:133" coordorigin="2945,1672" coordsize="0,133" path="m2945,1806l2945,1672e" filled="f" stroked="t" strokeweight=".425811pt" strokecolor="#EB807C">
                <v:path arrowok="t"/>
              </v:shape>
            </v:group>
            <v:group style="position:absolute;left:3372;top:1789;width:2;height:82" coordorigin="3372,1789" coordsize="2,82">
              <v:shape style="position:absolute;left:3372;top:1789;width:2;height:82" coordorigin="3372,1789" coordsize="0,82" path="m3372,1871l3372,1789e" filled="f" stroked="t" strokeweight=".141937pt" strokecolor="#C8C8C8">
                <v:path arrowok="t"/>
              </v:shape>
            </v:group>
            <v:group style="position:absolute;left:3600;top:1800;width:221;height:2" coordorigin="3600,1800" coordsize="221,2">
              <v:shape style="position:absolute;left:3600;top:1800;width:221;height:2" coordorigin="3600,1800" coordsize="221,0" path="m3600,1800l3821,1800e" filled="f" stroked="t" strokeweight=".567748pt" strokecolor="#CCB8B8">
                <v:path arrowok="t"/>
              </v:shape>
            </v:group>
            <v:group style="position:absolute;left:3784;top:1701;width:2;height:170" coordorigin="3784,1701" coordsize="2,170">
              <v:shape style="position:absolute;left:3784;top:1701;width:2;height:170" coordorigin="3784,1701" coordsize="0,170" path="m3784,1871l3784,1701e" filled="f" stroked="t" strokeweight=".709685pt" strokecolor="#C8C3C3">
                <v:path arrowok="t"/>
              </v:shape>
            </v:group>
            <v:group style="position:absolute;left:4221;top:1789;width:2;height:82" coordorigin="4221,1789" coordsize="2,82">
              <v:shape style="position:absolute;left:4221;top:1789;width:2;height:82" coordorigin="4221,1789" coordsize="0,82" path="m4221,1871l4221,1789e" filled="f" stroked="t" strokeweight=".141937pt" strokecolor="#C8C8C8">
                <v:path arrowok="t"/>
              </v:shape>
            </v:group>
            <v:group style="position:absolute;left:4624;top:1789;width:2;height:343" coordorigin="4624,1789" coordsize="2,343">
              <v:shape style="position:absolute;left:4624;top:1789;width:2;height:343" coordorigin="4624,1789" coordsize="0,343" path="m4624,2132l4624,1789e" filled="f" stroked="t" strokeweight=".141937pt" strokecolor="#000000">
                <v:path arrowok="t"/>
              </v:shape>
            </v:group>
            <v:group style="position:absolute;left:5445;top:1789;width:2;height:82" coordorigin="5445,1789" coordsize="2,82">
              <v:shape style="position:absolute;left:5445;top:1789;width:2;height:82" coordorigin="5445,1789" coordsize="0,82" path="m5445,1871l5445,1789e" filled="f" stroked="t" strokeweight=".425811pt" strokecolor="#C8C8C8">
                <v:path arrowok="t"/>
              </v:shape>
            </v:group>
            <v:group style="position:absolute;left:3372;top:1865;width:2;height:267" coordorigin="3372,1865" coordsize="2,267">
              <v:shape style="position:absolute;left:3372;top:1865;width:2;height:267" coordorigin="3372,1865" coordsize="0,267" path="m3372,2132l3372,1865e" filled="f" stroked="t" strokeweight=".141937pt" strokecolor="#000000">
                <v:path arrowok="t"/>
              </v:shape>
            </v:group>
            <v:group style="position:absolute;left:3784;top:1865;width:2;height:77" coordorigin="3784,1865" coordsize="2,77">
              <v:shape style="position:absolute;left:3784;top:1865;width:2;height:77" coordorigin="3784,1865" coordsize="0,77" path="m3784,1942l3784,1865e" filled="f" stroked="t" strokeweight=".141937pt" strokecolor="#000000">
                <v:path arrowok="t"/>
              </v:shape>
            </v:group>
            <v:group style="position:absolute;left:4221;top:1865;width:2;height:267" coordorigin="4221,1865" coordsize="2,267">
              <v:shape style="position:absolute;left:4221;top:1865;width:2;height:267" coordorigin="4221,1865" coordsize="0,267" path="m4221,2132l4221,1865e" filled="f" stroked="t" strokeweight=".141937pt" strokecolor="#000000">
                <v:path arrowok="t"/>
              </v:shape>
            </v:group>
            <v:group style="position:absolute;left:5445;top:1865;width:2;height:272" coordorigin="5445,1865" coordsize="2,272">
              <v:shape style="position:absolute;left:5445;top:1865;width:2;height:272" coordorigin="5445,1865" coordsize="0,272" path="m5445,2138l5445,1865e" filled="f" stroked="t" strokeweight=".141937pt" strokecolor="#000000">
                <v:path arrowok="t"/>
              </v:shape>
              <v:shape style="position:absolute;left:2116;top:2255;width:3604;height:503" type="#_x0000_t75">
                <v:imagedata r:id="rId26" o:title=""/>
              </v:shape>
            </v:group>
            <v:group style="position:absolute;left:3795;top:1908;width:2;height:1058" coordorigin="3795,1908" coordsize="2,1058">
              <v:shape style="position:absolute;left:3795;top:1908;width:2;height:1058" coordorigin="3795,1908" coordsize="0,1058" path="m3795,2966l3795,1908e" filled="f" stroked="t" strokeweight=".567748pt" strokecolor="#C8C8C8">
                <v:path arrowok="t"/>
              </v:shape>
            </v:group>
            <v:group style="position:absolute;left:4619;top:2132;width:397;height:2" coordorigin="4619,2132" coordsize="397,2">
              <v:shape style="position:absolute;left:4619;top:2132;width:397;height:2" coordorigin="4619,2132" coordsize="397,0" path="m4619,2132l5016,2132e" filled="f" stroked="t" strokeweight=".141937pt" strokecolor="#000000">
                <v:path arrowok="t"/>
              </v:shape>
            </v:group>
            <v:group style="position:absolute;left:5008;top:2132;width:440;height:2" coordorigin="5008,2132" coordsize="440,2">
              <v:shape style="position:absolute;left:5008;top:2132;width:440;height:2" coordorigin="5008,2132" coordsize="440,0" path="m5008,2132l5448,2132e" filled="f" stroked="t" strokeweight=".141937pt" strokecolor="#EF7070">
                <v:path arrowok="t"/>
              </v:shape>
            </v:group>
            <v:group style="position:absolute;left:2132;top:2101;width:2;height:184" coordorigin="2132,2101" coordsize="2,184">
              <v:shape style="position:absolute;left:2132;top:2101;width:2;height:184" coordorigin="2132,2101" coordsize="0,184" path="m2132,2285l2132,2101e" filled="f" stroked="t" strokeweight=".567748pt" strokecolor="#CFCFCF">
                <v:path arrowok="t"/>
              </v:shape>
            </v:group>
            <v:group style="position:absolute;left:2552;top:2129;width:2;height:128" coordorigin="2552,2129" coordsize="2,128">
              <v:shape style="position:absolute;left:2552;top:2129;width:2;height:128" coordorigin="2552,2129" coordsize="0,128" path="m2552,2257l2552,2129e" filled="f" stroked="t" strokeweight=".141937pt" strokecolor="#C8C8C8">
                <v:path arrowok="t"/>
              </v:shape>
            </v:group>
            <v:group style="position:absolute;left:2966;top:2183;width:2;height:204" coordorigin="2966,2183" coordsize="2,204">
              <v:shape style="position:absolute;left:2966;top:2183;width:2;height:204" coordorigin="2966,2183" coordsize="0,204" path="m2966,2387l2966,2183e" filled="f" stroked="t" strokeweight=".567748pt" strokecolor="#CFCFCF">
                <v:path arrowok="t"/>
              </v:shape>
            </v:group>
            <v:group style="position:absolute;left:3372;top:2129;width:2;height:128" coordorigin="3372,2129" coordsize="2,128">
              <v:shape style="position:absolute;left:3372;top:2129;width:2;height:128" coordorigin="3372,2129" coordsize="0,128" path="m3372,2257l3372,2129e" filled="f" stroked="t" strokeweight=".141937pt" strokecolor="#C8C8C8">
                <v:path arrowok="t"/>
              </v:shape>
            </v:group>
            <v:group style="position:absolute;left:4221;top:2129;width:2;height:128" coordorigin="4221,2129" coordsize="2,128">
              <v:shape style="position:absolute;left:4221;top:2129;width:2;height:128" coordorigin="4221,2129" coordsize="0,128" path="m4221,2257l4221,2129e" filled="f" stroked="t" strokeweight=".141937pt" strokecolor="#C8C8C8">
                <v:path arrowok="t"/>
              </v:shape>
            </v:group>
            <v:group style="position:absolute;left:4624;top:2129;width:2;height:128" coordorigin="4624,2129" coordsize="2,128">
              <v:shape style="position:absolute;left:4624;top:2129;width:2;height:128" coordorigin="4624,2129" coordsize="0,128" path="m4624,2257l4624,2129e" filled="f" stroked="t" strokeweight=".425811pt" strokecolor="#CFCFCF">
                <v:path arrowok="t"/>
              </v:shape>
            </v:group>
            <v:group style="position:absolute;left:5013;top:2129;width:2;height:128" coordorigin="5013,2129" coordsize="2,128">
              <v:shape style="position:absolute;left:5013;top:2129;width:2;height:128" coordorigin="5013,2129" coordsize="0,128" path="m5013,2257l5013,2129e" filled="f" stroked="t" strokeweight=".141937pt" strokecolor="#C8C8C8">
                <v:path arrowok="t"/>
              </v:shape>
            </v:group>
            <v:group style="position:absolute;left:5459;top:2183;width:2;height:201" coordorigin="5459,2183" coordsize="2,201">
              <v:shape style="position:absolute;left:5459;top:2183;width:2;height:201" coordorigin="5459,2183" coordsize="0,201" path="m5459,2384l5459,2183e" filled="f" stroked="t" strokeweight=".567748pt" strokecolor="#CFCFCF">
                <v:path arrowok="t"/>
              </v:shape>
            </v:group>
            <v:group style="position:absolute;left:2138;top:2217;width:2;height:309" coordorigin="2138,2217" coordsize="2,309">
              <v:shape style="position:absolute;left:2138;top:2217;width:2;height:309" coordorigin="2138,2217" coordsize="0,309" path="m2138,2526l2138,2217e" filled="f" stroked="t" strokeweight=".851622pt" strokecolor="#CFCFD4">
                <v:path arrowok="t"/>
              </v:shape>
            </v:group>
            <v:group style="position:absolute;left:2552;top:2254;width:2;height:244" coordorigin="2552,2254" coordsize="2,244">
              <v:shape style="position:absolute;left:2552;top:2254;width:2;height:244" coordorigin="2552,2254" coordsize="0,244" path="m2552,2498l2552,2254e" filled="f" stroked="t" strokeweight=".141937pt" strokecolor="#000000">
                <v:path arrowok="t"/>
              </v:shape>
            </v:group>
            <v:group style="position:absolute;left:3372;top:2254;width:2;height:91" coordorigin="3372,2254" coordsize="2,91">
              <v:shape style="position:absolute;left:3372;top:2254;width:2;height:91" coordorigin="3372,2254" coordsize="0,91" path="m3372,2345l3372,2254e" filled="f" stroked="t" strokeweight=".141937pt" strokecolor="#000000">
                <v:path arrowok="t"/>
              </v:shape>
            </v:group>
            <v:group style="position:absolute;left:4221;top:2254;width:2;height:167" coordorigin="4221,2254" coordsize="2,167">
              <v:shape style="position:absolute;left:4221;top:2254;width:2;height:167" coordorigin="4221,2254" coordsize="0,167" path="m4221,2421l4221,2254e" filled="f" stroked="t" strokeweight=".141937pt" strokecolor="#000000">
                <v:path arrowok="t"/>
              </v:shape>
            </v:group>
            <v:group style="position:absolute;left:4624;top:2254;width:2;height:167" coordorigin="4624,2254" coordsize="2,167">
              <v:shape style="position:absolute;left:4624;top:2254;width:2;height:167" coordorigin="4624,2254" coordsize="0,167" path="m4624,2421l4624,2254e" filled="f" stroked="t" strokeweight=".709685pt" strokecolor="#000000">
                <v:path arrowok="t"/>
              </v:shape>
            </v:group>
            <v:group style="position:absolute;left:5013;top:2254;width:2;height:244" coordorigin="5013,2254" coordsize="2,244">
              <v:shape style="position:absolute;left:5013;top:2254;width:2;height:244" coordorigin="5013,2254" coordsize="0,244" path="m5013,2498l5013,2254e" filled="f" stroked="t" strokeweight=".141937pt" strokecolor="#000000">
                <v:path arrowok="t"/>
              </v:shape>
            </v:group>
            <v:group style="position:absolute;left:2132;top:2464;width:2;height:216" coordorigin="2132,2464" coordsize="2,216">
              <v:shape style="position:absolute;left:2132;top:2464;width:2;height:216" coordorigin="2132,2464" coordsize="0,216" path="m2132,2679l2132,2464e" filled="f" stroked="t" strokeweight=".567748pt" strokecolor="#CFCFD4">
                <v:path arrowok="t"/>
              </v:shape>
            </v:group>
            <v:group style="position:absolute;left:2138;top:2617;width:2;height:224" coordorigin="2138,2617" coordsize="2,224">
              <v:shape style="position:absolute;left:2138;top:2617;width:2;height:224" coordorigin="2138,2617" coordsize="0,224" path="m2138,2841l2138,2617e" filled="f" stroked="t" strokeweight=".851622pt" strokecolor="#CFCFD4">
                <v:path arrowok="t"/>
              </v:shape>
            </v:group>
            <v:group style="position:absolute;left:2132;top:2781;width:2;height:278" coordorigin="2132,2781" coordsize="2,278">
              <v:shape style="position:absolute;left:2132;top:2781;width:2;height:278" coordorigin="2132,2781" coordsize="0,278" path="m2132,3060l2132,2781e" filled="f" stroked="t" strokeweight=".567748pt" strokecolor="#B3CFC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CCCACA"/>
          <w:spacing w:val="0"/>
          <w:w w:val="56"/>
        </w:rPr>
        <w:t>=</w:t>
      </w:r>
      <w:r>
        <w:rPr>
          <w:rFonts w:ascii="Arial" w:hAnsi="Arial" w:cs="Arial" w:eastAsia="Arial"/>
          <w:sz w:val="16"/>
          <w:szCs w:val="16"/>
          <w:color w:val="CCCACA"/>
          <w:spacing w:val="21"/>
          <w:w w:val="56"/>
        </w:rPr>
        <w:t> </w:t>
      </w:r>
      <w:r>
        <w:rPr>
          <w:rFonts w:ascii="Arial" w:hAnsi="Arial" w:cs="Arial" w:eastAsia="Arial"/>
          <w:sz w:val="14"/>
          <w:szCs w:val="14"/>
          <w:color w:val="ED7E7E"/>
          <w:spacing w:val="0"/>
          <w:w w:val="125"/>
          <w:b/>
          <w:bCs/>
        </w:rPr>
        <w:t>i!i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42" w:lineRule="exact"/>
        <w:ind w:left="1011" w:right="-20"/>
        <w:jc w:val="left"/>
        <w:rPr>
          <w:rFonts w:ascii="Courier New" w:hAnsi="Courier New" w:cs="Courier New" w:eastAsia="Courier New"/>
          <w:sz w:val="13"/>
          <w:szCs w:val="13"/>
        </w:rPr>
      </w:pPr>
      <w:rPr/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66"/>
          <w:position w:val="1"/>
        </w:rPr>
        <w:t>15.1il</w:t>
      </w:r>
      <w:r>
        <w:rPr>
          <w:rFonts w:ascii="Courier New" w:hAnsi="Courier New" w:cs="Courier New" w:eastAsia="Courier New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1" w:right="-20"/>
        <w:jc w:val="left"/>
        <w:tabs>
          <w:tab w:pos="5700" w:val="left"/>
        </w:tabs>
        <w:rPr>
          <w:rFonts w:ascii="Courier New" w:hAnsi="Courier New" w:cs="Courier New" w:eastAsia="Courier New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511215pt;margin-top:-.085892pt;width:9.76pt;height:32pt;mso-position-horizontal-relative:page;mso-position-vertical-relative:paragraph;z-index:-685" type="#_x0000_t202" filled="f" stroked="f">
            <v:textbox inset="0,0,0,0">
              <w:txbxContent>
                <w:p>
                  <w:pPr>
                    <w:spacing w:before="0" w:after="0" w:line="640" w:lineRule="exact"/>
                    <w:ind w:right="-136"/>
                    <w:jc w:val="left"/>
                    <w:rPr>
                      <w:rFonts w:ascii="Arial" w:hAnsi="Arial" w:cs="Arial" w:eastAsia="Arial"/>
                      <w:sz w:val="64"/>
                      <w:szCs w:val="64"/>
                    </w:rPr>
                  </w:pPr>
                  <w:rPr/>
                  <w:r>
                    <w:rPr>
                      <w:rFonts w:ascii="Arial" w:hAnsi="Arial" w:cs="Arial" w:eastAsia="Arial"/>
                      <w:sz w:val="64"/>
                      <w:szCs w:val="64"/>
                      <w:color w:val="CCCACA"/>
                      <w:spacing w:val="0"/>
                      <w:w w:val="61"/>
                      <w:position w:val="-1"/>
                    </w:rPr>
                    <w:t>J</w:t>
                  </w:r>
                  <w:r>
                    <w:rPr>
                      <w:rFonts w:ascii="Arial" w:hAnsi="Arial" w:cs="Arial" w:eastAsia="Arial"/>
                      <w:sz w:val="64"/>
                      <w:szCs w:val="6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49"/>
          <w:position w:val="2"/>
        </w:rPr>
        <w:t>11il.lil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11"/>
          <w:w w:val="98"/>
          <w:position w:val="0"/>
        </w:rPr>
        <w:t>1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7"/>
          <w:position w:val="0"/>
        </w:rPr>
        <w:t>.51ilt1</w:t>
      </w:r>
      <w:r>
        <w:rPr>
          <w:rFonts w:ascii="Courier New" w:hAnsi="Courier New" w:cs="Courier New" w:eastAsia="Courier New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3" w:right="-20"/>
        <w:jc w:val="left"/>
        <w:rPr>
          <w:rFonts w:ascii="Courier New" w:hAnsi="Courier New" w:cs="Courier New" w:eastAsia="Courier New"/>
          <w:sz w:val="13"/>
          <w:szCs w:val="13"/>
        </w:rPr>
      </w:pPr>
      <w:rPr/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0"/>
        </w:rPr>
        <w:t>S.lillil</w:t>
      </w:r>
      <w:r>
        <w:rPr>
          <w:rFonts w:ascii="Courier New" w:hAnsi="Courier New" w:cs="Courier New" w:eastAsia="Courier New"/>
          <w:sz w:val="13"/>
          <w:szCs w:val="13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51" w:lineRule="exact"/>
        <w:ind w:left="1003" w:right="-20"/>
        <w:jc w:val="left"/>
        <w:tabs>
          <w:tab w:pos="5700" w:val="left"/>
        </w:tabs>
        <w:rPr>
          <w:rFonts w:ascii="Courier New" w:hAnsi="Courier New" w:cs="Courier New" w:eastAsia="Courier New"/>
          <w:sz w:val="13"/>
          <w:szCs w:val="13"/>
        </w:rPr>
      </w:pPr>
      <w:rPr/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40"/>
          <w:position w:val="1"/>
        </w:rPr>
        <w:t>lil.lillil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11"/>
          <w:w w:val="98"/>
          <w:position w:val="-1"/>
        </w:rPr>
        <w:t>1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38"/>
          <w:position w:val="-1"/>
        </w:rPr>
        <w:t>.lillill'l</w:t>
      </w:r>
      <w:r>
        <w:rPr>
          <w:rFonts w:ascii="Courier New" w:hAnsi="Courier New" w:cs="Courier New" w:eastAsia="Courier New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35" w:after="0" w:line="226" w:lineRule="exact"/>
        <w:ind w:left="6078" w:right="427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CCCACA"/>
          <w:spacing w:val="0"/>
          <w:w w:val="88"/>
          <w:position w:val="-3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58" w:lineRule="exact"/>
        <w:ind w:left="926" w:right="-20"/>
        <w:jc w:val="left"/>
        <w:tabs>
          <w:tab w:pos="61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48.608063pt;margin-top:5.702575pt;width:.1pt;height:13.333446pt;mso-position-horizontal-relative:page;mso-position-vertical-relative:paragraph;z-index:-686" coordorigin="2972,114" coordsize="2,267">
            <v:shape style="position:absolute;left:2972;top:114;width:2;height:267" coordorigin="2972,114" coordsize="0,267" path="m2972,381l2972,114e" filled="f" stroked="t" strokeweight=".141937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6"/>
          <w:position w:val="3"/>
        </w:rPr>
        <w:t>-5.1illil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CCCACA"/>
          <w:spacing w:val="0"/>
          <w:w w:val="78"/>
          <w:position w:val="-2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55" w:lineRule="exact"/>
        <w:ind w:left="1323" w:right="-20"/>
        <w:jc w:val="left"/>
        <w:tabs>
          <w:tab w:pos="6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31"/>
          <w:szCs w:val="31"/>
          <w:color w:val="CCCACA"/>
          <w:spacing w:val="0"/>
          <w:w w:val="59"/>
        </w:rPr>
        <w:t>1</w:t>
      </w:r>
      <w:r>
        <w:rPr>
          <w:rFonts w:ascii="Arial" w:hAnsi="Arial" w:cs="Arial" w:eastAsia="Arial"/>
          <w:sz w:val="31"/>
          <w:szCs w:val="31"/>
          <w:color w:val="CCCACA"/>
          <w:spacing w:val="0"/>
          <w:w w:val="100"/>
        </w:rPr>
        <w:tab/>
      </w:r>
      <w:r>
        <w:rPr>
          <w:rFonts w:ascii="Arial" w:hAnsi="Arial" w:cs="Arial" w:eastAsia="Arial"/>
          <w:sz w:val="31"/>
          <w:szCs w:val="31"/>
          <w:color w:val="CCCACA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CCCACA"/>
          <w:spacing w:val="0"/>
          <w:w w:val="100"/>
          <w:position w:val="-2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26" w:lineRule="exact"/>
        <w:ind w:left="926" w:right="-20"/>
        <w:jc w:val="left"/>
        <w:tabs>
          <w:tab w:pos="57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6"/>
          <w:position w:val="11"/>
        </w:rPr>
        <w:t>-11il.lil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11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11"/>
        </w:rPr>
      </w:r>
      <w:r>
        <w:rPr>
          <w:rFonts w:ascii="Arial" w:hAnsi="Arial" w:cs="Arial" w:eastAsia="Arial"/>
          <w:sz w:val="14"/>
          <w:szCs w:val="14"/>
          <w:color w:val="56C3C4"/>
          <w:spacing w:val="0"/>
          <w:w w:val="68"/>
          <w:position w:val="8"/>
        </w:rPr>
        <w:t>511ll1lu</w:t>
      </w:r>
      <w:r>
        <w:rPr>
          <w:rFonts w:ascii="Arial" w:hAnsi="Arial" w:cs="Arial" w:eastAsia="Arial"/>
          <w:sz w:val="14"/>
          <w:szCs w:val="14"/>
          <w:color w:val="56C3C4"/>
          <w:spacing w:val="-2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color w:val="CCCACA"/>
          <w:spacing w:val="0"/>
          <w:w w:val="78"/>
          <w:position w:val="-3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53" w:lineRule="exact"/>
        <w:ind w:left="6084" w:right="427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CCCACA"/>
          <w:spacing w:val="0"/>
          <w:w w:val="88"/>
          <w:position w:val="-2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87" w:lineRule="exact"/>
        <w:ind w:left="926" w:right="-20"/>
        <w:jc w:val="left"/>
        <w:tabs>
          <w:tab w:pos="61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6.326324pt;margin-top:5.867213pt;width:3.003pt;height:11.0pt;mso-position-horizontal-relative:page;mso-position-vertical-relative:paragraph;z-index:-684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color w:val="CCCACA"/>
                      <w:spacing w:val="0"/>
                      <w:w w:val="78"/>
                    </w:rPr>
                    <w:t>•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78"/>
          <w:position w:val="7"/>
        </w:rPr>
        <w:t>-15.1il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7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7"/>
        </w:rPr>
      </w:r>
      <w:r>
        <w:rPr>
          <w:rFonts w:ascii="Arial" w:hAnsi="Arial" w:cs="Arial" w:eastAsia="Arial"/>
          <w:sz w:val="22"/>
          <w:szCs w:val="22"/>
          <w:color w:val="CCCACA"/>
          <w:spacing w:val="0"/>
          <w:w w:val="78"/>
          <w:position w:val="1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" w:after="0" w:line="118" w:lineRule="exact"/>
        <w:ind w:left="926" w:right="-20"/>
        <w:jc w:val="left"/>
        <w:tabs>
          <w:tab w:pos="6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5"/>
          <w:position w:val="-13"/>
        </w:rPr>
        <w:t>-21il.I1J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-13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-13"/>
        </w:rPr>
      </w:r>
      <w:r>
        <w:rPr>
          <w:rFonts w:ascii="Arial" w:hAnsi="Arial" w:cs="Arial" w:eastAsia="Arial"/>
          <w:sz w:val="22"/>
          <w:szCs w:val="22"/>
          <w:color w:val="CCCACA"/>
          <w:spacing w:val="0"/>
          <w:w w:val="100"/>
          <w:position w:val="-11"/>
        </w:rPr>
        <w:t>•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2300" w:bottom="460" w:left="800" w:right="580"/>
        </w:sectPr>
      </w:pPr>
      <w:rPr/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right"/>
        <w:rPr>
          <w:rFonts w:ascii="Courier New" w:hAnsi="Courier New" w:cs="Courier New" w:eastAsia="Courier New"/>
          <w:sz w:val="13"/>
          <w:szCs w:val="13"/>
        </w:rPr>
      </w:pPr>
      <w:rPr/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40"/>
        </w:rPr>
        <w:t>lll.llllll</w:t>
      </w:r>
      <w:r>
        <w:rPr>
          <w:rFonts w:ascii="Courier New" w:hAnsi="Courier New" w:cs="Courier New" w:eastAsia="Courier New"/>
          <w:sz w:val="13"/>
          <w:szCs w:val="13"/>
          <w:color w:val="000000"/>
          <w:spacing w:val="0"/>
          <w:w w:val="100"/>
        </w:rPr>
      </w:r>
    </w:p>
    <w:p>
      <w:pPr>
        <w:spacing w:before="13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484449"/>
          <w:spacing w:val="0"/>
          <w:w w:val="103"/>
          <w:i/>
        </w:rPr>
        <w:t>Q6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304" w:lineRule="exact"/>
        <w:ind w:right="-85"/>
        <w:jc w:val="left"/>
        <w:tabs>
          <w:tab w:pos="820" w:val="left"/>
          <w:tab w:pos="1660" w:val="left"/>
          <w:tab w:pos="2480" w:val="left"/>
          <w:tab w:pos="38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0"/>
          <w:position w:val="2"/>
        </w:rPr>
        <w:t>21/l.lil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2"/>
        </w:rPr>
      </w:r>
      <w:r>
        <w:rPr>
          <w:rFonts w:ascii="Arial" w:hAnsi="Arial" w:cs="Arial" w:eastAsia="Arial"/>
          <w:sz w:val="12"/>
          <w:szCs w:val="12"/>
          <w:color w:val="56C3C4"/>
          <w:spacing w:val="3"/>
          <w:w w:val="100"/>
          <w:position w:val="2"/>
        </w:rPr>
        <w:t>4</w:t>
      </w:r>
      <w:r>
        <w:rPr>
          <w:rFonts w:ascii="Arial" w:hAnsi="Arial" w:cs="Arial" w:eastAsia="Arial"/>
          <w:sz w:val="12"/>
          <w:szCs w:val="12"/>
          <w:color w:val="56C3C4"/>
          <w:spacing w:val="0"/>
          <w:w w:val="100"/>
          <w:position w:val="2"/>
        </w:rPr>
        <w:t>1LIIll'l</w:t>
      </w:r>
      <w:r>
        <w:rPr>
          <w:rFonts w:ascii="Arial" w:hAnsi="Arial" w:cs="Arial" w:eastAsia="Arial"/>
          <w:sz w:val="12"/>
          <w:szCs w:val="12"/>
          <w:color w:val="56C3C4"/>
          <w:spacing w:val="-11"/>
          <w:w w:val="100"/>
          <w:position w:val="2"/>
        </w:rPr>
        <w:t> </w:t>
      </w:r>
      <w:r>
        <w:rPr>
          <w:rFonts w:ascii="Arial" w:hAnsi="Arial" w:cs="Arial" w:eastAsia="Arial"/>
          <w:sz w:val="12"/>
          <w:szCs w:val="12"/>
          <w:color w:val="56C3C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2"/>
          <w:szCs w:val="12"/>
          <w:color w:val="56C3C4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52"/>
          <w:position w:val="0"/>
        </w:rPr>
        <w:t>61il.ll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-10"/>
          <w:w w:val="52"/>
          <w:position w:val="0"/>
        </w:rPr>
        <w:t>l</w:t>
      </w:r>
      <w:r>
        <w:rPr>
          <w:rFonts w:ascii="Courier New" w:hAnsi="Courier New" w:cs="Courier New" w:eastAsia="Courier New"/>
          <w:sz w:val="13"/>
          <w:szCs w:val="13"/>
          <w:color w:val="A3CDCF"/>
          <w:spacing w:val="0"/>
          <w:w w:val="141"/>
          <w:position w:val="0"/>
        </w:rPr>
        <w:t>rl</w:t>
      </w:r>
      <w:r>
        <w:rPr>
          <w:rFonts w:ascii="Courier New" w:hAnsi="Courier New" w:cs="Courier New" w:eastAsia="Courier New"/>
          <w:sz w:val="13"/>
          <w:szCs w:val="13"/>
          <w:color w:val="A3CDCF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13"/>
          <w:szCs w:val="13"/>
          <w:color w:val="A3CDCF"/>
          <w:spacing w:val="0"/>
          <w:w w:val="100"/>
          <w:position w:val="0"/>
        </w:rPr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46"/>
          <w:position w:val="2"/>
        </w:rPr>
        <w:t>81/l.llll'l</w: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74"/>
          <w:position w:val="0"/>
        </w:rPr>
        <w:t>"·""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2" w:lineRule="exact"/>
        <w:ind w:right="-97"/>
        <w:jc w:val="left"/>
        <w:rPr>
          <w:rFonts w:ascii="Times New Roman" w:hAnsi="Times New Roman" w:cs="Times New Roman" w:eastAsia="Times New Roman"/>
          <w:sz w:val="38"/>
          <w:szCs w:val="38"/>
        </w:rPr>
      </w:pPr>
      <w:rPr/>
      <w:r>
        <w:rPr/>
        <w:pict>
          <v:group style="position:absolute;margin-left:81.400887pt;margin-top:.147693pt;width:213.331345pt;height:174.390789pt;mso-position-horizontal-relative:page;mso-position-vertical-relative:paragraph;z-index:-695" coordorigin="1628,3" coordsize="4267,3488">
            <v:shape style="position:absolute;left:1693;top:117;width:4138;height:3374" type="#_x0000_t75">
              <v:imagedata r:id="rId27" o:title=""/>
            </v:shape>
            <v:group style="position:absolute;left:1683;top:58;width:4156;height:2" coordorigin="1683,58" coordsize="4156,2">
              <v:shape style="position:absolute;left:1683;top:58;width:4156;height:2" coordorigin="1683,58" coordsize="4156,0" path="m1683,58l5839,58e" filled="f" stroked="t" strokeweight="5.535544pt" strokecolor="#3FAF54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38"/>
          <w:szCs w:val="38"/>
          <w:color w:val="ED4D4B"/>
          <w:spacing w:val="0"/>
          <w:w w:val="54"/>
          <w:position w:val="-22"/>
        </w:rPr>
        <w:t>...</w:t>
      </w:r>
      <w:r>
        <w:rPr>
          <w:rFonts w:ascii="Times New Roman" w:hAnsi="Times New Roman" w:cs="Times New Roman" w:eastAsia="Times New Roman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left="1996" w:right="-20"/>
        <w:jc w:val="left"/>
        <w:rPr>
          <w:rFonts w:ascii="Courier New" w:hAnsi="Courier New" w:cs="Courier New" w:eastAsia="Courier New"/>
          <w:sz w:val="13"/>
          <w:szCs w:val="13"/>
        </w:rPr>
      </w:pPr>
      <w:rPr/>
      <w:r>
        <w:rPr/>
        <w:pict>
          <v:group style="position:absolute;margin-left:320.564758pt;margin-top:19.098841pt;width:229.79604pt;height:174.744207pt;mso-position-horizontal-relative:page;mso-position-vertical-relative:paragraph;z-index:-692" coordorigin="6411,382" coordsize="4596,3495">
            <v:shape style="position:absolute;left:6842;top:3775;width:866;height:102" type="#_x0000_t75">
              <v:imagedata r:id="rId28" o:title=""/>
            </v:shape>
            <v:shape style="position:absolute;left:10046;top:3775;width:878;height:102" type="#_x0000_t75">
              <v:imagedata r:id="rId29" o:title=""/>
            </v:shape>
            <v:group style="position:absolute;left:6467;top:456;width:4485;height:2" coordorigin="6467,456" coordsize="4485,2">
              <v:shape style="position:absolute;left:6467;top:456;width:4485;height:2" coordorigin="6467,456" coordsize="4485,0" path="m6467,456l10952,456e" filled="f" stroked="t" strokeweight="5.535544pt" strokecolor="#48AF57">
                <v:path arrowok="t"/>
              </v:shape>
            </v:group>
            <v:group style="position:absolute;left:7545;top:400;width:2;height:153" coordorigin="7545,400" coordsize="2,153">
              <v:shape style="position:absolute;left:7545;top:400;width:2;height:153" coordorigin="7545,400" coordsize="0,153" path="m7545,554l7545,400e" filled="f" stroked="t" strokeweight="1.845181pt" strokecolor="#60BC70">
                <v:path arrowok="t"/>
              </v:shape>
            </v:group>
            <v:group style="position:absolute;left:8882;top:398;width:2;height:267" coordorigin="8882,398" coordsize="2,267">
              <v:shape style="position:absolute;left:8882;top:398;width:2;height:267" coordorigin="8882,398" coordsize="0,267" path="m8882,664l8882,398e" filled="f" stroked="t" strokeweight=".709685pt" strokecolor="#3FA04F">
                <v:path arrowok="t"/>
              </v:shape>
            </v:group>
            <v:group style="position:absolute;left:9623;top:398;width:2;height:267" coordorigin="9623,398" coordsize="2,267">
              <v:shape style="position:absolute;left:9623;top:398;width:2;height:267" coordorigin="9623,398" coordsize="0,267" path="m9623,664l9623,398e" filled="f" stroked="t" strokeweight=".425811pt" strokecolor="#60BC70">
                <v:path arrowok="t"/>
              </v:shape>
            </v:group>
            <v:group style="position:absolute;left:10923;top:400;width:2;height:695" coordorigin="10923,400" coordsize="2,695">
              <v:shape style="position:absolute;left:10923;top:400;width:2;height:695" coordorigin="10923,400" coordsize="0,695" path="m10923,1095l10923,400e" filled="f" stroked="t" strokeweight=".567748pt" strokecolor="#ACC3AF">
                <v:path arrowok="t"/>
              </v:shape>
            </v:group>
            <v:group style="position:absolute;left:7534;top:829;width:761;height:2" coordorigin="7534,829" coordsize="761,2">
              <v:shape style="position:absolute;left:7534;top:829;width:761;height:2" coordorigin="7534,829" coordsize="761,0" path="m7534,829l8295,829e" filled="f" stroked="t" strokeweight=".141937pt" strokecolor="#C8C8C8">
                <v:path arrowok="t"/>
              </v:shape>
            </v:group>
            <v:group style="position:absolute;left:7552;top:633;width:2;height:2675" coordorigin="7552,633" coordsize="2,2675">
              <v:shape style="position:absolute;left:7552;top:633;width:2;height:2675" coordorigin="7552,633" coordsize="0,2675" path="m7552,3308l7552,633e" filled="f" stroked="t" strokeweight=".709685pt" strokecolor="#C8C8C8">
                <v:path arrowok="t"/>
              </v:shape>
            </v:group>
            <v:group style="position:absolute;left:8289;top:829;width:236;height:2" coordorigin="8289,829" coordsize="236,2">
              <v:shape style="position:absolute;left:8289;top:829;width:236;height:2" coordorigin="8289,829" coordsize="236,0" path="m8289,829l8525,829e" filled="f" stroked="t" strokeweight=".141937pt" strokecolor="#000000">
                <v:path arrowok="t"/>
              </v:shape>
            </v:group>
            <v:group style="position:absolute;left:8519;top:829;width:1107;height:2" coordorigin="8519,829" coordsize="1107,2">
              <v:shape style="position:absolute;left:8519;top:829;width:1107;height:2" coordorigin="8519,829" coordsize="1107,0" path="m8519,829l9626,829e" filled="f" stroked="t" strokeweight=".141937pt" strokecolor="#CFCFCF">
                <v:path arrowok="t"/>
              </v:shape>
            </v:group>
            <v:group style="position:absolute;left:8885;top:687;width:2;height:176" coordorigin="8885,687" coordsize="2,176">
              <v:shape style="position:absolute;left:8885;top:687;width:2;height:176" coordorigin="8885,687" coordsize="0,176" path="m8885,863l8885,687e" filled="f" stroked="t" strokeweight=".567748pt" strokecolor="#D4D4D4">
                <v:path arrowok="t"/>
              </v:shape>
            </v:group>
            <v:group style="position:absolute;left:9623;top:661;width:2;height:173" coordorigin="9623,661" coordsize="2,173">
              <v:shape style="position:absolute;left:9623;top:661;width:2;height:173" coordorigin="9623,661" coordsize="0,173" path="m9623,834l9623,661e" filled="f" stroked="t" strokeweight=".141937pt" strokecolor="#000000">
                <v:path arrowok="t"/>
              </v:shape>
            </v:group>
            <v:group style="position:absolute;left:9618;top:829;width:244;height:2" coordorigin="9618,829" coordsize="244,2">
              <v:shape style="position:absolute;left:9618;top:829;width:244;height:2" coordorigin="9618,829" coordsize="244,0" path="m9618,829l9862,829e" filled="f" stroked="t" strokeweight=".141937pt" strokecolor="#000000">
                <v:path arrowok="t"/>
              </v:shape>
            </v:group>
            <v:group style="position:absolute;left:8295;top:823;width:2;height:244" coordorigin="8295,823" coordsize="2,244">
              <v:shape style="position:absolute;left:8295;top:823;width:2;height:244" coordorigin="8295,823" coordsize="0,244" path="m8295,1067l8295,823e" filled="f" stroked="t" strokeweight=".141937pt" strokecolor="#D4D4D4">
                <v:path arrowok="t"/>
              </v:shape>
            </v:group>
            <v:group style="position:absolute;left:8891;top:687;width:2;height:2352" coordorigin="8891,687" coordsize="2,2352">
              <v:shape style="position:absolute;left:8891;top:687;width:2;height:2352" coordorigin="8891,687" coordsize="0,2352" path="m8891,3039l8891,687e" filled="f" stroked="t" strokeweight=".993559pt" strokecolor="#D4D4D4">
                <v:path arrowok="t"/>
              </v:shape>
            </v:group>
            <v:group style="position:absolute;left:9623;top:823;width:2;height:244" coordorigin="9623,823" coordsize="2,244">
              <v:shape style="position:absolute;left:9623;top:823;width:2;height:244" coordorigin="9623,823" coordsize="0,244" path="m9623,1067l9623,823e" filled="f" stroked="t" strokeweight=".141937pt" strokecolor="#D4D4D4">
                <v:path arrowok="t"/>
              </v:shape>
            </v:group>
            <v:group style="position:absolute;left:10923;top:1036;width:2;height:2732" coordorigin="10923,1036" coordsize="2,2732">
              <v:shape style="position:absolute;left:10923;top:1036;width:2;height:2732" coordorigin="10923,1036" coordsize="0,2732" path="m10923,3768l10923,1036e" filled="f" stroked="t" strokeweight=".567748pt" strokecolor="#C8C8C8">
                <v:path arrowok="t"/>
              </v:shape>
            </v:group>
            <v:group style="position:absolute;left:6875;top:1501;width:2;height:2318" coordorigin="6875,1501" coordsize="2,2318">
              <v:shape style="position:absolute;left:6875;top:1501;width:2;height:2318" coordorigin="6875,1501" coordsize="0,2318" path="m6875,3819l6875,1501e" filled="f" stroked="t" strokeweight="1.135496pt" strokecolor="#E86060">
                <v:path arrowok="t"/>
              </v:shape>
            </v:group>
            <v:group style="position:absolute;left:7256;top:1754;width:1065;height:2" coordorigin="7256,1754" coordsize="1065,2">
              <v:shape style="position:absolute;left:7256;top:1754;width:1065;height:2" coordorigin="7256,1754" coordsize="1065,0" path="m7256,1754l8320,1754e" filled="f" stroked="t" strokeweight="1.135496pt" strokecolor="#D4CFCF">
                <v:path arrowok="t"/>
              </v:shape>
            </v:group>
            <v:group style="position:absolute;left:8308;top:1413;width:2;height:528" coordorigin="8308,1413" coordsize="2,528">
              <v:shape style="position:absolute;left:8308;top:1413;width:2;height:528" coordorigin="8308,1413" coordsize="0,528" path="m8308,1941l8308,1413e" filled="f" stroked="t" strokeweight=".993559pt" strokecolor="#EF5757">
                <v:path arrowok="t"/>
              </v:shape>
            </v:group>
            <v:group style="position:absolute;left:8596;top:1754;width:874;height:2" coordorigin="8596,1754" coordsize="874,2">
              <v:shape style="position:absolute;left:8596;top:1754;width:874;height:2" coordorigin="8596,1754" coordsize="874,0" path="m8596,1754l9470,1754e" filled="f" stroked="t" strokeweight="1.135496pt" strokecolor="#D4D4D4">
                <v:path arrowok="t"/>
              </v:shape>
            </v:group>
            <v:group style="position:absolute;left:9947;top:1754;width:982;height:2" coordorigin="9947,1754" coordsize="982,2">
              <v:shape style="position:absolute;left:9947;top:1754;width:982;height:2" coordorigin="9947,1754" coordsize="982,0" path="m9947,1754l10929,1754e" filled="f" stroked="t" strokeweight="1.135496pt" strokecolor="#D4D4D4">
                <v:path arrowok="t"/>
              </v:shape>
            </v:group>
            <v:group style="position:absolute;left:9655;top:1161;width:2;height:479" coordorigin="9655,1161" coordsize="2,479">
              <v:shape style="position:absolute;left:9655;top:1161;width:2;height:479" coordorigin="9655,1161" coordsize="0,479" path="m9655,1640l9655,1161e" filled="f" stroked="t" strokeweight=".283874pt" strokecolor="#EF5B5B">
                <v:path arrowok="t"/>
              </v:shape>
            </v:group>
            <v:group style="position:absolute;left:9646;top:1620;width:2;height:355" coordorigin="9646,1620" coordsize="2,355">
              <v:shape style="position:absolute;left:9646;top:1620;width:2;height:355" coordorigin="9646,1620" coordsize="0,355" path="m9646,1975l9646,1620e" filled="f" stroked="t" strokeweight=".567748pt" strokecolor="#EB4B48">
                <v:path arrowok="t"/>
              </v:shape>
            </v:group>
            <v:group style="position:absolute;left:8295;top:1941;width:2;height:811" coordorigin="8295,1941" coordsize="2,811">
              <v:shape style="position:absolute;left:8295;top:1941;width:2;height:811" coordorigin="8295,1941" coordsize="0,811" path="m8295,2752l8295,1941e" filled="f" stroked="t" strokeweight=".425811pt" strokecolor="#EB4844">
                <v:path arrowok="t"/>
              </v:shape>
            </v:group>
            <v:group style="position:absolute;left:8525;top:1941;width:2;height:270" coordorigin="8525,1941" coordsize="2,270">
              <v:shape style="position:absolute;left:8525;top:1941;width:2;height:270" coordorigin="8525,1941" coordsize="0,270" path="m8525,2210l8525,1941e" filled="f" stroked="t" strokeweight=".141937pt" strokecolor="#000000">
                <v:path arrowok="t"/>
              </v:shape>
            </v:group>
            <v:group style="position:absolute;left:9636;top:1912;width:2;height:326" coordorigin="9636,1912" coordsize="2,326">
              <v:shape style="position:absolute;left:9636;top:1912;width:2;height:326" coordorigin="9636,1912" coordsize="0,326" path="m9636,2239l9636,1912e" filled="f" stroked="t" strokeweight=".851622pt" strokecolor="#EF6060">
                <v:path arrowok="t"/>
              </v:shape>
            </v:group>
            <v:group style="position:absolute;left:6836;top:2554;width:747;height:2" coordorigin="6836,2554" coordsize="747,2">
              <v:shape style="position:absolute;left:6836;top:2554;width:747;height:2" coordorigin="6836,2554" coordsize="747,0" path="m6836,2554l7582,2554e" filled="f" stroked="t" strokeweight=".567748pt" strokecolor="#C8BCBC">
                <v:path arrowok="t"/>
              </v:shape>
            </v:group>
            <v:group style="position:absolute;left:7144;top:2469;width:2;height:145" coordorigin="7144,2469" coordsize="2,145">
              <v:shape style="position:absolute;left:7144;top:2469;width:2;height:145" coordorigin="7144,2469" coordsize="0,145" path="m7144,2613l7144,2469e" filled="f" stroked="t" strokeweight=".425811pt" strokecolor="#EB5754">
                <v:path arrowok="t"/>
              </v:shape>
            </v:group>
            <v:group style="position:absolute;left:8255;top:2554;width:1641;height:2" coordorigin="8255,2554" coordsize="1641,2">
              <v:shape style="position:absolute;left:8255;top:2554;width:1641;height:2" coordorigin="8255,2554" coordsize="1641,0" path="m8255,2554l9896,2554e" filled="f" stroked="t" strokeweight=".567748pt" strokecolor="#C8BCBC">
                <v:path arrowok="t"/>
              </v:shape>
            </v:group>
            <v:group style="position:absolute;left:8499;top:2469;width:2;height:111" coordorigin="8499,2469" coordsize="2,111">
              <v:shape style="position:absolute;left:8499;top:2469;width:2;height:111" coordorigin="8499,2469" coordsize="0,111" path="m8499,2579l8499,2469e" filled="f" stroked="t" strokeweight=".567748pt" strokecolor="#EB605B">
                <v:path arrowok="t"/>
              </v:shape>
            </v:group>
            <v:group style="position:absolute;left:9630;top:2176;width:2;height:406" coordorigin="9630,2176" coordsize="2,406">
              <v:shape style="position:absolute;left:9630;top:2176;width:2;height:406" coordorigin="9630,2176" coordsize="0,406" path="m9630,2582l9630,2176e" filled="f" stroked="t" strokeweight=".993559pt" strokecolor="#EB5757">
                <v:path arrowok="t"/>
              </v:shape>
            </v:group>
            <v:group style="position:absolute;left:9846;top:2352;width:2;height:338" coordorigin="9846,2352" coordsize="2,338">
              <v:shape style="position:absolute;left:9846;top:2352;width:2;height:338" coordorigin="9846,2352" coordsize="0,338" path="m9846,2690l9846,2352e" filled="f" stroked="t" strokeweight=".993559pt" strokecolor="#EF6767">
                <v:path arrowok="t"/>
              </v:shape>
            </v:group>
            <v:group style="position:absolute;left:7155;top:2469;width:2;height:409" coordorigin="7155,2469" coordsize="2,409">
              <v:shape style="position:absolute;left:7155;top:2469;width:2;height:409" coordorigin="7155,2469" coordsize="0,409" path="m7155,2877l7155,2469e" filled="f" stroked="t" strokeweight=".851622pt" strokecolor="#EF6767">
                <v:path arrowok="t"/>
              </v:shape>
            </v:group>
            <v:group style="position:absolute;left:8525;top:2534;width:2;height:218" coordorigin="8525,2534" coordsize="2,218">
              <v:shape style="position:absolute;left:8525;top:2534;width:2;height:218" coordorigin="8525,2534" coordsize="0,218" path="m8525,2752l8525,2534e" filled="f" stroked="t" strokeweight=".425811pt" strokecolor="#EF8C8C">
                <v:path arrowok="t"/>
              </v:shape>
            </v:group>
            <v:group style="position:absolute;left:9625;top:2086;width:2;height:695" coordorigin="9625,2086" coordsize="2,695">
              <v:shape style="position:absolute;left:9625;top:2086;width:2;height:695" coordorigin="9625,2086" coordsize="0,695" path="m9625,2781l9625,2086e" filled="f" stroked="t" strokeweight=".993559pt" strokecolor="#EB5B57">
                <v:path arrowok="t"/>
              </v:shape>
            </v:group>
            <v:group style="position:absolute;left:7183;top:2735;width:2;height:312" coordorigin="7183,2735" coordsize="2,312">
              <v:shape style="position:absolute;left:7183;top:2735;width:2;height:312" coordorigin="7183,2735" coordsize="0,312" path="m7183,3047l7183,2735e" filled="f" stroked="t" strokeweight=".425811pt" strokecolor="#EF6460">
                <v:path arrowok="t"/>
              </v:shape>
            </v:group>
            <v:group style="position:absolute;left:8533;top:2732;width:2;height:301" coordorigin="8533,2732" coordsize="2,301">
              <v:shape style="position:absolute;left:8533;top:2732;width:2;height:301" coordorigin="8533,2732" coordsize="0,301" path="m8533,3033l8533,2732e" filled="f" stroked="t" strokeweight=".851622pt" strokecolor="#EB6764">
                <v:path arrowok="t"/>
              </v:shape>
            </v:group>
            <v:group style="position:absolute;left:9623;top:2747;width:2;height:1055" coordorigin="9623,2747" coordsize="2,1055">
              <v:shape style="position:absolute;left:9623;top:2747;width:2;height:1055" coordorigin="9623,2747" coordsize="0,1055" path="m9623,3802l9623,2747e" filled="f" stroked="t" strokeweight=".425811pt" strokecolor="#E87070">
                <v:path arrowok="t"/>
              </v:shape>
            </v:group>
            <v:group style="position:absolute;left:9879;top:2690;width:2;height:332" coordorigin="9879,2690" coordsize="2,332">
              <v:shape style="position:absolute;left:9879;top:2690;width:2;height:332" coordorigin="9879,2690" coordsize="0,332" path="m9879,3022l9879,2690e" filled="f" stroked="t" strokeweight=".993559pt" strokecolor="#EF706B">
                <v:path arrowok="t"/>
              </v:shape>
            </v:group>
            <v:group style="position:absolute;left:7198;top:2976;width:2;height:199" coordorigin="7198,2976" coordsize="2,199">
              <v:shape style="position:absolute;left:7198;top:2976;width:2;height:199" coordorigin="7198,2976" coordsize="0,199" path="m7198,3175l7198,2976e" filled="f" stroked="t" strokeweight=".283874pt" strokecolor="#EF7070">
                <v:path arrowok="t"/>
              </v:shape>
            </v:group>
            <v:group style="position:absolute;left:8555;top:3030;width:2;height:145" coordorigin="8555,3030" coordsize="2,145">
              <v:shape style="position:absolute;left:8555;top:3030;width:2;height:145" coordorigin="8555,3030" coordsize="0,145" path="m8555,3175l8555,3030e" filled="f" stroked="t" strokeweight=".567748pt" strokecolor="#EF5454">
                <v:path arrowok="t"/>
              </v:shape>
            </v:group>
            <v:group style="position:absolute;left:8491;top:3765;width:1170;height:2" coordorigin="8491,3765" coordsize="1170,2">
              <v:shape style="position:absolute;left:8491;top:3765;width:1170;height:2" coordorigin="8491,3765" coordsize="1170,0" path="m8491,3765l9660,3765e" filled="f" stroked="t" strokeweight=".567748pt" strokecolor="#E85B5B">
                <v:path arrowok="t"/>
              </v:shape>
            </v:group>
            <v:group style="position:absolute;left:9887;top:2854;width:2;height:309" coordorigin="9887,2854" coordsize="2,309">
              <v:shape style="position:absolute;left:9887;top:2854;width:2;height:309" coordorigin="9887,2854" coordsize="0,309" path="m9887,3164l9887,2854e" filled="f" stroked="t" strokeweight=".567748pt" strokecolor="#EF7070">
                <v:path arrowok="t"/>
              </v:shape>
            </v:group>
            <v:group style="position:absolute;left:7171;top:3183;width:2;height:315" coordorigin="7171,3183" coordsize="2,315">
              <v:shape style="position:absolute;left:7171;top:3183;width:2;height:315" coordorigin="7171,3183" coordsize="0,315" path="m7171,3498l7171,3183e" filled="f" stroked="t" strokeweight=".141937pt" strokecolor="#000000">
                <v:path arrowok="t"/>
              </v:shape>
            </v:group>
            <v:group style="position:absolute;left:8274;top:2625;width:2;height:902" coordorigin="8274,2625" coordsize="2,902">
              <v:shape style="position:absolute;left:8274;top:2625;width:2;height:902" coordorigin="8274,2625" coordsize="0,902" path="m8274,3527l8274,2625e" filled="f" stroked="t" strokeweight="1.135496pt" strokecolor="#EF6764">
                <v:path arrowok="t"/>
              </v:shape>
            </v:group>
            <v:group style="position:absolute;left:8525;top:3183;width:2;height:315" coordorigin="8525,3183" coordsize="2,315">
              <v:shape style="position:absolute;left:8525;top:3183;width:2;height:315" coordorigin="8525,3183" coordsize="0,315" path="m8525,3498l8525,3183e" filled="f" stroked="t" strokeweight=".141937pt" strokecolor="#000000">
                <v:path arrowok="t"/>
              </v:shape>
            </v:group>
            <v:group style="position:absolute;left:10129;top:3356;width:801;height:2" coordorigin="10129,3356" coordsize="801,2">
              <v:shape style="position:absolute;left:10129;top:3356;width:801;height:2" coordorigin="10129,3356" coordsize="801,0" path="m10129,3356l10929,3356e" filled="f" stroked="t" strokeweight=".567748pt" strokecolor="#C8C8C8">
                <v:path arrowok="t"/>
              </v:shape>
            </v:group>
            <v:group style="position:absolute;left:7171;top:3493;width:2;height:298" coordorigin="7171,3493" coordsize="2,298">
              <v:shape style="position:absolute;left:7171;top:3493;width:2;height:298" coordorigin="7171,3493" coordsize="0,298" path="m7171,3791l7171,3493e" filled="f" stroked="t" strokeweight=".141937pt" strokecolor="#C8C3C3">
                <v:path arrowok="t"/>
              </v:shape>
            </v:group>
            <v:group style="position:absolute;left:7137;top:3765;width:437;height:2" coordorigin="7137,3765" coordsize="437,2">
              <v:shape style="position:absolute;left:7137;top:3765;width:437;height:2" coordorigin="7137,3765" coordsize="437,0" path="m7137,3765l7574,3765e" filled="f" stroked="t" strokeweight=".567748pt" strokecolor="#DF7774">
                <v:path arrowok="t"/>
              </v:shape>
            </v:group>
            <v:group style="position:absolute;left:7540;top:3791;width:764;height:2" coordorigin="7540,3791" coordsize="764,2">
              <v:shape style="position:absolute;left:7540;top:3791;width:764;height:2" coordorigin="7540,3791" coordsize="764,0" path="m7540,3791l8303,3791e" filled="f" stroked="t" strokeweight=".425811pt" strokecolor="#4FBFBF">
                <v:path arrowok="t"/>
              </v:shape>
            </v:group>
            <v:group style="position:absolute;left:8268;top:3464;width:2;height:366" coordorigin="8268,3464" coordsize="2,366">
              <v:shape style="position:absolute;left:8268;top:3464;width:2;height:366" coordorigin="8268,3464" coordsize="0,366" path="m8268,3830l8268,3464e" filled="f" stroked="t" strokeweight=".709685pt" strokecolor="#DF7777">
                <v:path arrowok="t"/>
              </v:shape>
            </v:group>
            <v:group style="position:absolute;left:8255;top:3765;width:301;height:2" coordorigin="8255,3765" coordsize="301,2">
              <v:shape style="position:absolute;left:8255;top:3765;width:301;height:2" coordorigin="8255,3765" coordsize="301,0" path="m8255,3765l8556,3765e" filled="f" stroked="t" strokeweight=".567748pt" strokecolor="#C8BCBC">
                <v:path arrowok="t"/>
              </v:shape>
            </v:group>
            <v:group style="position:absolute;left:8525;top:3493;width:2;height:304" coordorigin="8525,3493" coordsize="2,304">
              <v:shape style="position:absolute;left:8525;top:3493;width:2;height:304" coordorigin="8525,3493" coordsize="0,304" path="m8525,3796l8525,3493e" filled="f" stroked="t" strokeweight=".141937pt" strokecolor="#C8C3C3">
                <v:path arrowok="t"/>
              </v:shape>
            </v:group>
            <v:group style="position:absolute;left:10103;top:3765;width:826;height:2" coordorigin="10103,3765" coordsize="826,2">
              <v:shape style="position:absolute;left:10103;top:3765;width:826;height:2" coordorigin="10103,3765" coordsize="826,0" path="m10103,3765l10929,3765e" filled="f" stroked="t" strokeweight=".567748pt" strokecolor="#EB4B48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13"/>
          <w:szCs w:val="13"/>
          <w:color w:val="56C3C4"/>
          <w:spacing w:val="0"/>
          <w:w w:val="63"/>
        </w:rPr>
        <w:t>511il.lllM</w:t>
      </w:r>
      <w:r>
        <w:rPr>
          <w:rFonts w:ascii="Courier New" w:hAnsi="Courier New" w:cs="Courier New" w:eastAsia="Courier New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" w:lineRule="exact"/>
        <w:ind w:right="-20"/>
        <w:jc w:val="left"/>
        <w:tabs>
          <w:tab w:pos="1960" w:val="left"/>
        </w:tabs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0"/>
          <w:w w:val="62"/>
          <w:position w:val="-36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-16"/>
          <w:w w:val="62"/>
          <w:position w:val="-3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0"/>
          <w:w w:val="100"/>
          <w:position w:val="-36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0"/>
          <w:w w:val="100"/>
          <w:position w:val="-36"/>
        </w:rPr>
      </w:r>
      <w:r>
        <w:rPr>
          <w:rFonts w:ascii="Times New Roman" w:hAnsi="Times New Roman" w:cs="Times New Roman" w:eastAsia="Times New Roman"/>
          <w:sz w:val="41"/>
          <w:szCs w:val="41"/>
          <w:color w:val="CCCACA"/>
          <w:spacing w:val="0"/>
          <w:w w:val="62"/>
          <w:position w:val="-38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2300" w:bottom="460" w:left="800" w:right="580"/>
          <w:cols w:num="4" w:equalWidth="0">
            <w:col w:w="1636" w:space="326"/>
            <w:col w:w="4170" w:space="9"/>
            <w:col w:w="154" w:space="1106"/>
            <w:col w:w="3139"/>
          </w:cols>
        </w:sectPr>
      </w:pPr>
      <w:rPr/>
    </w:p>
    <w:p>
      <w:pPr>
        <w:spacing w:before="0" w:after="0" w:line="115" w:lineRule="exact"/>
        <w:ind w:left="5689" w:right="4198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56C3C4"/>
          <w:spacing w:val="0"/>
          <w:w w:val="113"/>
        </w:rPr>
        <w:t>El:.lD"</w:t>
      </w:r>
      <w:r>
        <w:rPr>
          <w:rFonts w:ascii="Arial" w:hAnsi="Arial" w:cs="Arial" w:eastAsia="Arial"/>
          <w:sz w:val="11"/>
          <w:szCs w:val="11"/>
          <w:color w:val="56C3C4"/>
          <w:spacing w:val="0"/>
          <w:w w:val="113"/>
        </w:rPr>
        <w:t> </w:t>
      </w:r>
      <w:r>
        <w:rPr>
          <w:rFonts w:ascii="Arial" w:hAnsi="Arial" w:cs="Arial" w:eastAsia="Arial"/>
          <w:sz w:val="11"/>
          <w:szCs w:val="11"/>
          <w:color w:val="56C3C4"/>
          <w:spacing w:val="14"/>
          <w:w w:val="113"/>
        </w:rPr>
        <w:t> </w:t>
      </w:r>
      <w:r>
        <w:rPr>
          <w:rFonts w:ascii="Arial" w:hAnsi="Arial" w:cs="Arial" w:eastAsia="Arial"/>
          <w:sz w:val="11"/>
          <w:szCs w:val="11"/>
          <w:color w:val="85C460"/>
          <w:spacing w:val="0"/>
          <w:w w:val="80"/>
        </w:rPr>
        <w:t>1&amp;-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44" w:after="0" w:line="240" w:lineRule="auto"/>
        <w:ind w:left="5689" w:right="4411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56C3C4"/>
          <w:spacing w:val="0"/>
          <w:w w:val="107"/>
          <w:i/>
        </w:rPr>
        <w:t>7.1D&gt;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5" w:after="0" w:line="240" w:lineRule="auto"/>
        <w:ind w:left="5718" w:right="-20"/>
        <w:jc w:val="left"/>
        <w:tabs>
          <w:tab w:pos="7380" w:val="left"/>
          <w:tab w:pos="8900" w:val="left"/>
          <w:tab w:pos="94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</w:rPr>
        <w:t>8.-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</w:rPr>
      </w:r>
      <w:r>
        <w:rPr>
          <w:rFonts w:ascii="Times New Roman" w:hAnsi="Times New Roman" w:cs="Times New Roman" w:eastAsia="Times New Roman"/>
          <w:sz w:val="27"/>
          <w:szCs w:val="27"/>
          <w:color w:val="CCCACA"/>
          <w:spacing w:val="0"/>
          <w:w w:val="199"/>
          <w:position w:val="9"/>
        </w:rPr>
        <w:t>l_</w:t>
      </w:r>
      <w:r>
        <w:rPr>
          <w:rFonts w:ascii="Times New Roman" w:hAnsi="Times New Roman" w:cs="Times New Roman" w:eastAsia="Times New Roman"/>
          <w:sz w:val="27"/>
          <w:szCs w:val="27"/>
          <w:color w:val="CCCACA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CCCACA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5"/>
          <w:szCs w:val="25"/>
          <w:color w:val="CCCACA"/>
          <w:spacing w:val="0"/>
          <w:w w:val="310"/>
          <w:position w:val="2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CCCACA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CCCACA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0"/>
          <w:w w:val="112"/>
          <w:position w:val="2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5" w:after="0" w:line="240" w:lineRule="auto"/>
        <w:ind w:left="5718" w:right="-20"/>
        <w:jc w:val="left"/>
        <w:tabs>
          <w:tab w:pos="758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7"/>
          <w:szCs w:val="27"/>
          <w:color w:val="56C3C4"/>
          <w:spacing w:val="0"/>
          <w:w w:val="100"/>
        </w:rPr>
        <w:t>:;.-.</w:t>
      </w:r>
      <w:r>
        <w:rPr>
          <w:rFonts w:ascii="Arial" w:hAnsi="Arial" w:cs="Arial" w:eastAsia="Arial"/>
          <w:sz w:val="27"/>
          <w:szCs w:val="27"/>
          <w:color w:val="56C3C4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color w:val="56C3C4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CCCACA"/>
          <w:spacing w:val="0"/>
          <w:w w:val="144"/>
          <w:position w:val="-3"/>
        </w:rPr>
        <w:t>-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82" w:after="0" w:line="308" w:lineRule="exact"/>
        <w:ind w:left="5718" w:right="-20"/>
        <w:jc w:val="left"/>
        <w:tabs>
          <w:tab w:pos="7480" w:val="left"/>
          <w:tab w:pos="90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3"/>
        </w:rPr>
        <w:t>4.-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-5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5"/>
          <w:szCs w:val="15"/>
          <w:color w:val="EB6767"/>
          <w:spacing w:val="0"/>
          <w:w w:val="171"/>
          <w:position w:val="-2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color w:val="EB6767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EB6767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2"/>
          <w:szCs w:val="12"/>
          <w:color w:val="CCCACA"/>
          <w:spacing w:val="0"/>
          <w:w w:val="600"/>
          <w:position w:val="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color w:val="CCCACA"/>
          <w:spacing w:val="-105"/>
          <w:w w:val="600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0"/>
          <w:w w:val="112"/>
          <w:position w:val="-1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425" w:lineRule="exact"/>
        <w:ind w:left="5718" w:right="-20"/>
        <w:jc w:val="left"/>
        <w:tabs>
          <w:tab w:pos="7380" w:val="left"/>
          <w:tab w:pos="942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2"/>
        </w:rPr>
        <w:t>8.-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-3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2"/>
        </w:rPr>
      </w:r>
      <w:r>
        <w:rPr>
          <w:rFonts w:ascii="Arial" w:hAnsi="Arial" w:cs="Arial" w:eastAsia="Arial"/>
          <w:sz w:val="42"/>
          <w:szCs w:val="42"/>
          <w:color w:val="CCCACA"/>
          <w:spacing w:val="0"/>
          <w:w w:val="100"/>
          <w:position w:val="4"/>
        </w:rPr>
        <w:t>l</w:t>
      </w:r>
      <w:r>
        <w:rPr>
          <w:rFonts w:ascii="Arial" w:hAnsi="Arial" w:cs="Arial" w:eastAsia="Arial"/>
          <w:sz w:val="42"/>
          <w:szCs w:val="42"/>
          <w:color w:val="CCCACA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42"/>
          <w:szCs w:val="42"/>
          <w:color w:val="CCCACA"/>
          <w:spacing w:val="0"/>
          <w:w w:val="100"/>
          <w:position w:val="4"/>
        </w:rPr>
      </w:r>
      <w:r>
        <w:rPr>
          <w:rFonts w:ascii="Arial" w:hAnsi="Arial" w:cs="Arial" w:eastAsia="Arial"/>
          <w:sz w:val="21"/>
          <w:szCs w:val="21"/>
          <w:color w:val="CCCACA"/>
          <w:spacing w:val="0"/>
          <w:w w:val="56"/>
          <w:position w:val="4"/>
        </w:rPr>
        <w:t>1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52" w:after="0" w:line="218" w:lineRule="exact"/>
        <w:ind w:left="5718" w:right="-20"/>
        <w:jc w:val="left"/>
        <w:tabs>
          <w:tab w:pos="7380" w:val="left"/>
          <w:tab w:pos="94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75"/>
          <w:position w:val="-11"/>
        </w:rPr>
        <w:t>e:.-.</w:t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11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56C3C4"/>
          <w:spacing w:val="0"/>
          <w:w w:val="100"/>
          <w:position w:val="-11"/>
        </w:rPr>
      </w:r>
      <w:r>
        <w:rPr>
          <w:rFonts w:ascii="Arial" w:hAnsi="Arial" w:cs="Arial" w:eastAsia="Arial"/>
          <w:sz w:val="18"/>
          <w:szCs w:val="18"/>
          <w:color w:val="CCCACA"/>
          <w:spacing w:val="0"/>
          <w:w w:val="100"/>
          <w:position w:val="-17"/>
        </w:rPr>
        <w:t>1</w:t>
      </w:r>
      <w:r>
        <w:rPr>
          <w:rFonts w:ascii="Arial" w:hAnsi="Arial" w:cs="Arial" w:eastAsia="Arial"/>
          <w:sz w:val="18"/>
          <w:szCs w:val="18"/>
          <w:color w:val="CCCACA"/>
          <w:spacing w:val="0"/>
          <w:w w:val="100"/>
          <w:position w:val="-17"/>
        </w:rPr>
        <w:tab/>
      </w:r>
      <w:r>
        <w:rPr>
          <w:rFonts w:ascii="Arial" w:hAnsi="Arial" w:cs="Arial" w:eastAsia="Arial"/>
          <w:sz w:val="18"/>
          <w:szCs w:val="18"/>
          <w:color w:val="CCCACA"/>
          <w:spacing w:val="0"/>
          <w:w w:val="100"/>
          <w:position w:val="-17"/>
        </w:rPr>
      </w:r>
      <w:r>
        <w:rPr>
          <w:rFonts w:ascii="Times New Roman" w:hAnsi="Times New Roman" w:cs="Times New Roman" w:eastAsia="Times New Roman"/>
          <w:sz w:val="14"/>
          <w:szCs w:val="14"/>
          <w:color w:val="CCCACA"/>
          <w:spacing w:val="0"/>
          <w:w w:val="112"/>
          <w:position w:val="-10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2300" w:bottom="460" w:left="800" w:right="580"/>
        </w:sectPr>
      </w:pPr>
      <w:rPr/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tabs>
          <w:tab w:pos="6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56C3C4"/>
          <w:w w:val="118"/>
        </w:rPr>
        <w:t>1,1D\</w:t>
      </w:r>
      <w:r>
        <w:rPr>
          <w:rFonts w:ascii="Times New Roman" w:hAnsi="Times New Roman" w:cs="Times New Roman" w:eastAsia="Times New Roman"/>
          <w:sz w:val="13"/>
          <w:szCs w:val="13"/>
          <w:color w:val="56C3C4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56C3C4"/>
          <w:w w:val="100"/>
        </w:rPr>
      </w:r>
      <w:r>
        <w:rPr>
          <w:rFonts w:ascii="Arial" w:hAnsi="Arial" w:cs="Arial" w:eastAsia="Arial"/>
          <w:sz w:val="16"/>
          <w:szCs w:val="16"/>
          <w:color w:val="CDA5A5"/>
          <w:w w:val="100"/>
        </w:rPr>
        <w:t>\----</w:t>
      </w:r>
      <w:r>
        <w:rPr>
          <w:rFonts w:ascii="Arial" w:hAnsi="Arial" w:cs="Arial" w:eastAsia="Arial"/>
          <w:sz w:val="16"/>
          <w:szCs w:val="16"/>
          <w:color w:val="CDA5A5"/>
          <w:spacing w:val="-14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CCCACA"/>
          <w:spacing w:val="0"/>
          <w:w w:val="285"/>
        </w:rPr>
        <w:t>·--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96" w:after="0" w:line="240" w:lineRule="auto"/>
        <w:ind w:right="676"/>
        <w:jc w:val="right"/>
        <w:tabs>
          <w:tab w:pos="660" w:val="left"/>
        </w:tabs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56C3C4"/>
          <w:w w:val="128"/>
          <w:b/>
          <w:bCs/>
          <w:position w:val="1"/>
        </w:rPr>
        <w:t>.,,œ</w:t>
      </w:r>
      <w:r>
        <w:rPr>
          <w:rFonts w:ascii="Times New Roman" w:hAnsi="Times New Roman" w:cs="Times New Roman" w:eastAsia="Times New Roman"/>
          <w:sz w:val="15"/>
          <w:szCs w:val="15"/>
          <w:color w:val="56C3C4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56C3C4"/>
          <w:w w:val="100"/>
          <w:b/>
          <w:bCs/>
          <w:position w:val="1"/>
        </w:rPr>
      </w:r>
      <w:r>
        <w:rPr>
          <w:rFonts w:ascii="Arial" w:hAnsi="Arial" w:cs="Arial" w:eastAsia="Arial"/>
          <w:sz w:val="23"/>
          <w:szCs w:val="23"/>
          <w:color w:val="EB6767"/>
          <w:spacing w:val="0"/>
          <w:w w:val="111"/>
          <w:position w:val="0"/>
        </w:rPr>
        <w:t>\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1016" w:lineRule="exact"/>
        <w:ind w:right="-20"/>
        <w:jc w:val="left"/>
        <w:rPr>
          <w:rFonts w:ascii="Arial" w:hAnsi="Arial" w:cs="Arial" w:eastAsia="Arial"/>
          <w:sz w:val="44"/>
          <w:szCs w:val="44"/>
        </w:rPr>
      </w:pPr>
      <w:rPr/>
      <w:r>
        <w:rPr/>
        <w:br w:type="column"/>
      </w:r>
      <w:r>
        <w:rPr>
          <w:rFonts w:ascii="Arial" w:hAnsi="Arial" w:cs="Arial" w:eastAsia="Arial"/>
          <w:sz w:val="99"/>
          <w:szCs w:val="99"/>
          <w:color w:val="CCCACA"/>
          <w:w w:val="145"/>
          <w:position w:val="1"/>
        </w:rPr>
        <w:t>-</w:t>
      </w:r>
      <w:r>
        <w:rPr>
          <w:rFonts w:ascii="Arial" w:hAnsi="Arial" w:cs="Arial" w:eastAsia="Arial"/>
          <w:sz w:val="99"/>
          <w:szCs w:val="99"/>
          <w:color w:val="CCCACA"/>
          <w:spacing w:val="-99"/>
          <w:w w:val="145"/>
          <w:position w:val="1"/>
        </w:rPr>
        <w:t>i</w:t>
      </w:r>
      <w:r>
        <w:rPr>
          <w:rFonts w:ascii="Arial" w:hAnsi="Arial" w:cs="Arial" w:eastAsia="Arial"/>
          <w:sz w:val="99"/>
          <w:szCs w:val="99"/>
          <w:color w:val="EB6767"/>
          <w:spacing w:val="0"/>
          <w:w w:val="20"/>
          <w:position w:val="1"/>
        </w:rPr>
        <w:t>l</w:t>
      </w:r>
      <w:r>
        <w:rPr>
          <w:rFonts w:ascii="Arial" w:hAnsi="Arial" w:cs="Arial" w:eastAsia="Arial"/>
          <w:sz w:val="99"/>
          <w:szCs w:val="99"/>
          <w:color w:val="EB6767"/>
          <w:spacing w:val="98"/>
          <w:w w:val="100"/>
          <w:position w:val="1"/>
        </w:rPr>
        <w:t> </w:t>
      </w:r>
      <w:r>
        <w:rPr>
          <w:rFonts w:ascii="Arial" w:hAnsi="Arial" w:cs="Arial" w:eastAsia="Arial"/>
          <w:sz w:val="44"/>
          <w:szCs w:val="44"/>
          <w:color w:val="EB6767"/>
          <w:spacing w:val="0"/>
          <w:w w:val="74"/>
          <w:position w:val="0"/>
        </w:rPr>
        <w:t>\</w:t>
      </w:r>
      <w:r>
        <w:rPr>
          <w:rFonts w:ascii="Arial" w:hAnsi="Arial" w:cs="Arial" w:eastAsia="Arial"/>
          <w:sz w:val="44"/>
          <w:szCs w:val="44"/>
          <w:color w:val="000000"/>
          <w:spacing w:val="0"/>
          <w:w w:val="100"/>
          <w:position w:val="0"/>
        </w:rPr>
      </w:r>
    </w:p>
    <w:sectPr>
      <w:type w:val="continuous"/>
      <w:pgSz w:w="11920" w:h="16840"/>
      <w:pgMar w:top="2300" w:bottom="460" w:left="800" w:right="580"/>
      <w:cols w:num="2" w:equalWidth="0">
        <w:col w:w="7206" w:space="570"/>
        <w:col w:w="27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Calisto MT">
    <w:altName w:val="Calisto MT"/>
    <w:charset w:val="0"/>
    <w:family w:val="roman"/>
    <w:pitch w:val="variable"/>
  </w:font>
  <w:font w:name="Symbol">
    <w:altName w:val="Symbol"/>
    <w:charset w:val="0"/>
    <w:family w:val="auto"/>
    <w:pitch w:val="default"/>
  </w:font>
  <w:font w:name="Arial Black">
    <w:altName w:val="Arial Black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1.980225pt;margin-top:816.775818pt;width:11.05pt;height:13.212985pt;mso-position-horizontal-relative:page;mso-position-vertical-relative:page;z-index:-702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282828"/>
                    <w:w w:val="14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282828"/>
                    <w:spacing w:val="0"/>
                    <w:w w:val="14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1.980225pt;margin-top:816.775818pt;width:11.05pt;height:12pt;mso-position-horizontal-relative:page;mso-position-vertical-relative:page;z-index:-701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282828"/>
                    <w:w w:val="14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282828"/>
                    <w:spacing w:val="0"/>
                    <w:w w:val="14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6.990002pt;margin-top:21.790014pt;width:501.46pt;height:93.46pt;mso-position-horizontal-relative:page;mso-position-vertical-relative:page;z-index:-705" coordorigin="940,436" coordsize="10029,1869">
          <v:group style="position:absolute;left:946;top:442;width:10018;height:2" coordorigin="946,442" coordsize="10018,2">
            <v:shape style="position:absolute;left:946;top:442;width:10018;height:2" coordorigin="946,442" coordsize="10018,0" path="m946,442l10963,442e" filled="f" stroked="t" strokeweight=".580pt" strokecolor="#000000">
              <v:path arrowok="t"/>
            </v:shape>
          </v:group>
          <v:group style="position:absolute;left:950;top:446;width:2;height:1848" coordorigin="950,446" coordsize="2,1848">
            <v:shape style="position:absolute;left:950;top:446;width:2;height:1848" coordorigin="950,446" coordsize="0,1848" path="m950,446l950,2294e" filled="f" stroked="t" strokeweight=".580pt" strokecolor="#000000">
              <v:path arrowok="t"/>
            </v:shape>
          </v:group>
          <v:group style="position:absolute;left:946;top:2299;width:10018;height:2" coordorigin="946,2299" coordsize="10018,2">
            <v:shape style="position:absolute;left:946;top:2299;width:10018;height:2" coordorigin="946,2299" coordsize="10018,0" path="m946,2299l10963,2299e" filled="f" stroked="t" strokeweight=".580pt" strokecolor="#000000">
              <v:path arrowok="t"/>
            </v:shape>
          </v:group>
          <v:group style="position:absolute;left:2688;top:446;width:2;height:1848" coordorigin="2688,446" coordsize="2,1848">
            <v:shape style="position:absolute;left:2688;top:446;width:2;height:1848" coordorigin="2688,446" coordsize="0,1848" path="m2688,446l2688,2294e" filled="f" stroked="t" strokeweight=".580pt" strokecolor="#000000">
              <v:path arrowok="t"/>
            </v:shape>
          </v:group>
          <v:group style="position:absolute;left:9456;top:446;width:2;height:1848" coordorigin="9456,446" coordsize="2,1848">
            <v:shape style="position:absolute;left:9456;top:446;width:2;height:1848" coordorigin="9456,446" coordsize="0,1848" path="m9456,446l9456,2294e" filled="f" stroked="t" strokeweight=".580pt" strokecolor="#000000">
              <v:path arrowok="t"/>
            </v:shape>
          </v:group>
          <v:group style="position:absolute;left:10958;top:446;width:2;height:1848" coordorigin="10958,446" coordsize="2,1848">
            <v:shape style="position:absolute;left:10958;top:446;width:2;height:1848" coordorigin="10958,446" coordsize="0,1848" path="m10958,446l10958,2294e" filled="f" stroked="t" strokeweight=".580pt" strokecolor="#000000">
              <v:path arrowok="t"/>
            </v:shape>
            <v:shape style="position:absolute;left:1077;top:463;width:1389;height:1188" type="#_x0000_t75">
              <v:imagedata r:id="rId1" o:title=""/>
            </v:shape>
            <v:shape style="position:absolute;left:9582;top:463;width:1286;height:1572" type="#_x0000_t75">
              <v:imagedata r:id="rId2" o:title="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027924pt;margin-top:44.174351pt;width:139.002324pt;height:20pt;mso-position-horizontal-relative:page;mso-position-vertical-relative:page;z-index:-704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0"/>
                  </w:rPr>
                  <w:t>TP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8"/>
                  </w:rPr>
                  <w:t>A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25"/>
                  </w:rPr>
                  <w:t>li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6"/>
                  </w:rPr>
                  <w:t>m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9"/>
                  </w:rPr>
                  <w:t>n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6"/>
                  </w:rPr>
                  <w:t>ta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22"/>
                  </w:rPr>
                  <w:t>ti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7030A0"/>
                    <w:spacing w:val="0"/>
                    <w:w w:val="109"/>
                  </w:rPr>
                  <w:t>on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462982pt;margin-top:87.133034pt;width:63.120072pt;height:21.92pt;mso-position-horizontal-relative:page;mso-position-vertical-relative:page;z-index:-703" type="#_x0000_t202" filled="f" stroked="f">
          <v:textbox inset="0,0,0,0">
            <w:txbxContent>
              <w:p>
                <w:pPr>
                  <w:spacing w:before="0" w:after="0" w:line="438" w:lineRule="exact"/>
                  <w:ind w:left="20" w:right="-80"/>
                  <w:jc w:val="left"/>
                  <w:rPr>
                    <w:rFonts w:ascii="Arial Black" w:hAnsi="Arial Black" w:cs="Arial Black" w:eastAsia="Arial Black"/>
                    <w:sz w:val="40"/>
                    <w:szCs w:val="40"/>
                  </w:rPr>
                </w:pPr>
                <w:rPr/>
                <w:r>
                  <w:rPr>
                    <w:rFonts w:ascii="Arial Black" w:hAnsi="Arial Black" w:cs="Arial Black" w:eastAsia="Arial Black"/>
                    <w:sz w:val="40"/>
                    <w:szCs w:val="40"/>
                    <w:spacing w:val="1"/>
                    <w:w w:val="100"/>
                    <w:b/>
                    <w:bCs/>
                    <w:position w:val="2"/>
                  </w:rPr>
                  <w:t>SNEC</w:t>
                </w:r>
                <w:r>
                  <w:rPr>
                    <w:rFonts w:ascii="Arial Black" w:hAnsi="Arial Black" w:cs="Arial Black" w:eastAsia="Arial Black"/>
                    <w:sz w:val="40"/>
                    <w:szCs w:val="4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g"/><Relationship Id="rId18" Type="http://schemas.openxmlformats.org/officeDocument/2006/relationships/image" Target="media/image14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jpg"/><Relationship Id="rId26" Type="http://schemas.openxmlformats.org/officeDocument/2006/relationships/image" Target="media/image20.jpg"/><Relationship Id="rId27" Type="http://schemas.openxmlformats.org/officeDocument/2006/relationships/image" Target="media/image21.jpg"/><Relationship Id="rId28" Type="http://schemas.openxmlformats.org/officeDocument/2006/relationships/image" Target="media/image22.jpg"/><Relationship Id="rId29" Type="http://schemas.openxmlformats.org/officeDocument/2006/relationships/image" Target="media/image23.jp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2021-10-08T13:52:41Z</dcterms:created>
  <dcterms:modified xsi:type="dcterms:W3CDTF">2021-10-08T13:52:41Z</dcterms:modified>
</cp:coreProperties>
</file>